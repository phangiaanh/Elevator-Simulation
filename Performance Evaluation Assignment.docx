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BBC8" w14:textId="77777777" w:rsidR="00A43D37" w:rsidRPr="002C0E90" w:rsidRDefault="00AB148A" w:rsidP="007655C9">
      <w:pPr>
        <w:ind w:hanging="2160"/>
        <w:jc w:val="center"/>
        <w:rPr>
          <w:b/>
          <w:bCs/>
          <w:sz w:val="28"/>
          <w:szCs w:val="28"/>
        </w:rPr>
      </w:pPr>
      <w:r w:rsidRPr="002C0E90">
        <w:rPr>
          <w:b/>
          <w:bCs/>
          <w:sz w:val="28"/>
          <w:szCs w:val="28"/>
        </w:rPr>
        <w:t>ĐẠI HỌC QUỐC GIA THÀNH PHỐ HỒ CHÍ MINH</w:t>
      </w:r>
    </w:p>
    <w:p w14:paraId="3FF6C83D" w14:textId="77777777" w:rsidR="00AB148A" w:rsidRPr="002C0E90" w:rsidRDefault="00AB148A" w:rsidP="007655C9">
      <w:pPr>
        <w:ind w:hanging="2160"/>
        <w:jc w:val="center"/>
        <w:rPr>
          <w:b/>
          <w:bCs/>
          <w:sz w:val="28"/>
          <w:szCs w:val="28"/>
        </w:rPr>
      </w:pPr>
      <w:r w:rsidRPr="002C0E90">
        <w:rPr>
          <w:b/>
          <w:bCs/>
          <w:sz w:val="28"/>
          <w:szCs w:val="28"/>
        </w:rPr>
        <w:t>TRƯỜNG ĐẠI HỌC BÁCH KHOA</w:t>
      </w:r>
    </w:p>
    <w:p w14:paraId="796CAB2B" w14:textId="77777777" w:rsidR="00AB148A" w:rsidRPr="002C0E90" w:rsidRDefault="00AB148A" w:rsidP="007655C9">
      <w:pPr>
        <w:ind w:hanging="2160"/>
        <w:jc w:val="center"/>
        <w:rPr>
          <w:b/>
          <w:bCs/>
          <w:sz w:val="28"/>
          <w:szCs w:val="28"/>
        </w:rPr>
      </w:pPr>
      <w:r w:rsidRPr="002C0E90">
        <w:rPr>
          <w:b/>
          <w:bCs/>
          <w:sz w:val="28"/>
          <w:szCs w:val="28"/>
        </w:rPr>
        <w:t>KHOA KHOA HỌC VÀ KỸ THUẬT MÁY TÍNH</w:t>
      </w:r>
    </w:p>
    <w:p w14:paraId="58EF76BF" w14:textId="77777777" w:rsidR="008B0CA3" w:rsidRDefault="008B0CA3" w:rsidP="007655C9">
      <w:pPr>
        <w:ind w:hanging="2160"/>
        <w:jc w:val="center"/>
        <w:rPr>
          <w:b/>
          <w:bCs/>
        </w:rPr>
      </w:pPr>
    </w:p>
    <w:p w14:paraId="75AB6D67" w14:textId="77777777" w:rsidR="008B0CA3" w:rsidRDefault="008B0CA3" w:rsidP="007655C9">
      <w:pPr>
        <w:ind w:hanging="2160"/>
        <w:jc w:val="center"/>
        <w:rPr>
          <w:b/>
          <w:bCs/>
        </w:rPr>
      </w:pPr>
    </w:p>
    <w:p w14:paraId="4C90F776" w14:textId="77777777" w:rsidR="008B0CA3" w:rsidRDefault="008B0CA3" w:rsidP="007655C9">
      <w:pPr>
        <w:ind w:hanging="2160"/>
        <w:jc w:val="center"/>
        <w:rPr>
          <w:b/>
          <w:bCs/>
        </w:rPr>
      </w:pPr>
    </w:p>
    <w:p w14:paraId="70724B32" w14:textId="77777777" w:rsidR="008B0CA3" w:rsidRDefault="008B0CA3" w:rsidP="007655C9">
      <w:pPr>
        <w:ind w:hanging="2160"/>
        <w:jc w:val="center"/>
        <w:rPr>
          <w:b/>
          <w:bCs/>
        </w:rPr>
      </w:pPr>
    </w:p>
    <w:p w14:paraId="6BBBBB7E" w14:textId="77777777" w:rsidR="008B0CA3" w:rsidRDefault="008B0CA3" w:rsidP="007655C9">
      <w:pPr>
        <w:ind w:hanging="2160"/>
        <w:jc w:val="center"/>
        <w:rPr>
          <w:b/>
          <w:bCs/>
        </w:rPr>
      </w:pPr>
    </w:p>
    <w:p w14:paraId="1C14B435" w14:textId="77777777" w:rsidR="008B0CA3" w:rsidRDefault="008B0CA3" w:rsidP="008B0CA3">
      <w:pPr>
        <w:pStyle w:val="Title"/>
      </w:pPr>
    </w:p>
    <w:p w14:paraId="61520A3A" w14:textId="77777777" w:rsidR="008B0CA3" w:rsidRDefault="008B0CA3" w:rsidP="008B0CA3">
      <w:pPr>
        <w:pStyle w:val="Title"/>
      </w:pPr>
    </w:p>
    <w:p w14:paraId="235F3D05" w14:textId="77777777" w:rsidR="008B0CA3" w:rsidRPr="008B0CA3" w:rsidRDefault="008B0CA3" w:rsidP="008B0CA3">
      <w:pPr>
        <w:pStyle w:val="Title"/>
        <w:rPr>
          <w:sz w:val="72"/>
          <w:szCs w:val="72"/>
        </w:rPr>
      </w:pPr>
    </w:p>
    <w:p w14:paraId="17B4BC84" w14:textId="77777777" w:rsidR="008B0CA3" w:rsidRPr="008B0CA3" w:rsidRDefault="008B0CA3" w:rsidP="008B0CA3">
      <w:pPr>
        <w:pStyle w:val="Title"/>
        <w:rPr>
          <w:sz w:val="72"/>
          <w:szCs w:val="72"/>
        </w:rPr>
      </w:pPr>
      <w:r w:rsidRPr="008B0CA3">
        <w:rPr>
          <w:sz w:val="72"/>
          <w:szCs w:val="72"/>
        </w:rPr>
        <w:t>SYSTEM PERFORMANCE EVALUATION</w:t>
      </w:r>
      <w:r w:rsidRPr="008B0CA3">
        <w:rPr>
          <w:sz w:val="72"/>
          <w:szCs w:val="72"/>
        </w:rPr>
        <w:softHyphen/>
      </w:r>
    </w:p>
    <w:p w14:paraId="0BB0C350" w14:textId="77777777" w:rsidR="00AB148A" w:rsidRDefault="00AB148A" w:rsidP="00AB148A"/>
    <w:p w14:paraId="17417FC0" w14:textId="77777777" w:rsidR="00AB148A" w:rsidRDefault="00AB148A" w:rsidP="00AB148A"/>
    <w:p w14:paraId="46CE9841" w14:textId="77777777" w:rsidR="00AB148A" w:rsidRPr="008B0CA3" w:rsidRDefault="00AB148A" w:rsidP="00AB148A">
      <w:pPr>
        <w:rPr>
          <w:sz w:val="40"/>
          <w:szCs w:val="40"/>
        </w:rPr>
      </w:pPr>
    </w:p>
    <w:p w14:paraId="7EB3D598" w14:textId="77777777" w:rsidR="00AB148A" w:rsidRPr="008B0CA3" w:rsidRDefault="008B0CA3" w:rsidP="008B0CA3">
      <w:pPr>
        <w:pStyle w:val="Title"/>
        <w:rPr>
          <w:sz w:val="40"/>
          <w:szCs w:val="40"/>
        </w:rPr>
      </w:pPr>
      <w:r>
        <w:rPr>
          <w:sz w:val="40"/>
          <w:szCs w:val="40"/>
        </w:rPr>
        <w:t>Đánh giá hiệu năng</w:t>
      </w:r>
      <w:r w:rsidRPr="008B0CA3">
        <w:rPr>
          <w:sz w:val="40"/>
          <w:szCs w:val="40"/>
        </w:rPr>
        <w:t xml:space="preserve"> thang máy</w:t>
      </w:r>
    </w:p>
    <w:p w14:paraId="54161C35" w14:textId="77777777" w:rsidR="008B0CA3" w:rsidRPr="008B0CA3" w:rsidRDefault="008B0CA3" w:rsidP="008B0CA3"/>
    <w:p w14:paraId="6F44FDFC" w14:textId="77777777" w:rsidR="00AB148A" w:rsidRDefault="00AB148A" w:rsidP="00AB148A"/>
    <w:p w14:paraId="44D0997E" w14:textId="77777777" w:rsidR="00AB148A" w:rsidRDefault="00AB148A" w:rsidP="00AB148A"/>
    <w:p w14:paraId="119D54D0" w14:textId="77777777" w:rsidR="00087337" w:rsidRDefault="00087337" w:rsidP="00AB148A"/>
    <w:p w14:paraId="5BCB6177" w14:textId="77777777" w:rsidR="00087337" w:rsidRDefault="00087337" w:rsidP="00AB148A"/>
    <w:p w14:paraId="2466EB06" w14:textId="77777777" w:rsidR="00087337" w:rsidRDefault="00087337" w:rsidP="00AB148A"/>
    <w:p w14:paraId="1B530206" w14:textId="77777777" w:rsidR="00087337" w:rsidRDefault="00087337" w:rsidP="00AB148A"/>
    <w:p w14:paraId="5A816689" w14:textId="77777777" w:rsidR="00087337" w:rsidRDefault="00087337" w:rsidP="00AB148A"/>
    <w:p w14:paraId="3147851D" w14:textId="77777777" w:rsidR="00087337" w:rsidRDefault="00087337" w:rsidP="00AB148A"/>
    <w:p w14:paraId="1FCA803B" w14:textId="77777777" w:rsidR="00087337" w:rsidRDefault="00087337" w:rsidP="00AB148A"/>
    <w:p w14:paraId="36A610FB" w14:textId="77777777" w:rsidR="00087337" w:rsidRDefault="00087337" w:rsidP="00AB148A">
      <w:r>
        <w:tab/>
      </w:r>
      <w:r>
        <w:tab/>
        <w:t xml:space="preserve">             </w:t>
      </w:r>
      <w:r>
        <w:tab/>
      </w:r>
      <w:r>
        <w:tab/>
      </w:r>
      <w:r>
        <w:rPr>
          <w:b/>
          <w:bCs/>
        </w:rPr>
        <w:t xml:space="preserve">GVHD: </w:t>
      </w:r>
      <w:r>
        <w:t>Trần Văn Hoài</w:t>
      </w:r>
    </w:p>
    <w:p w14:paraId="1BE633D8" w14:textId="77777777" w:rsidR="00087337" w:rsidRDefault="00087337" w:rsidP="00AB148A">
      <w:r>
        <w:rPr>
          <w:b/>
          <w:bCs/>
        </w:rPr>
        <w:tab/>
      </w:r>
      <w:r>
        <w:rPr>
          <w:b/>
          <w:bCs/>
        </w:rPr>
        <w:tab/>
        <w:t xml:space="preserve">         Sinh viên thực hiện: </w:t>
      </w:r>
      <w:r>
        <w:t>Nguyễn Tiến Dũng</w:t>
      </w:r>
    </w:p>
    <w:p w14:paraId="695FA3F5" w14:textId="77777777" w:rsidR="00087337" w:rsidRDefault="00087337" w:rsidP="00AB148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1710869</w:t>
      </w:r>
    </w:p>
    <w:p w14:paraId="1521DA94" w14:textId="77777777" w:rsidR="00087337" w:rsidRPr="00087337" w:rsidRDefault="00087337" w:rsidP="00AB148A">
      <w:r w:rsidRPr="00087337">
        <w:tab/>
      </w:r>
      <w:r w:rsidRPr="00087337">
        <w:tab/>
      </w:r>
      <w:r w:rsidRPr="00087337">
        <w:tab/>
      </w:r>
      <w:r w:rsidRPr="00087337">
        <w:tab/>
      </w:r>
      <w:r w:rsidRPr="00087337">
        <w:tab/>
      </w:r>
      <w:r w:rsidRPr="00087337">
        <w:tab/>
        <w:t xml:space="preserve"> Phan Gia Anh</w:t>
      </w:r>
    </w:p>
    <w:p w14:paraId="4ECB1ACF" w14:textId="77777777" w:rsidR="00087337" w:rsidRPr="00087337" w:rsidRDefault="00087337" w:rsidP="00AB148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1710009</w:t>
      </w:r>
    </w:p>
    <w:p w14:paraId="60D05622" w14:textId="77777777" w:rsidR="00087337" w:rsidRPr="00087337" w:rsidRDefault="00087337" w:rsidP="00AB148A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3853583" w14:textId="77777777" w:rsidR="00A43D37" w:rsidRPr="00A43D37" w:rsidRDefault="00A43D37" w:rsidP="00456F24">
      <w:pPr>
        <w:spacing w:after="160" w:line="259" w:lineRule="auto"/>
        <w:ind w:left="0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1A1543"/>
          <w:sz w:val="24"/>
          <w:szCs w:val="22"/>
        </w:rPr>
        <w:id w:val="-183597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2B04B" w14:textId="77777777" w:rsidR="00ED1BFD" w:rsidRDefault="007655C9">
          <w:pPr>
            <w:pStyle w:val="TOCHeading"/>
          </w:pPr>
          <w:r>
            <w:t>Mục lục</w:t>
          </w:r>
        </w:p>
        <w:p w14:paraId="1D11EE96" w14:textId="46F59FEF" w:rsidR="002C0E90" w:rsidRDefault="0076135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46751" w:history="1">
            <w:r w:rsidR="002C0E90" w:rsidRPr="00A95DD5">
              <w:rPr>
                <w:rStyle w:val="Hyperlink"/>
                <w:noProof/>
              </w:rPr>
              <w:t>I.</w:t>
            </w:r>
            <w:r w:rsidR="002C0E90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2C0E90" w:rsidRPr="00A95DD5">
              <w:rPr>
                <w:rStyle w:val="Hyperlink"/>
                <w:noProof/>
              </w:rPr>
              <w:t>GIỚI THIỆU</w:t>
            </w:r>
            <w:r w:rsidR="002C0E90">
              <w:rPr>
                <w:noProof/>
                <w:webHidden/>
              </w:rPr>
              <w:tab/>
            </w:r>
            <w:r w:rsidR="002C0E90">
              <w:rPr>
                <w:noProof/>
                <w:webHidden/>
              </w:rPr>
              <w:fldChar w:fldCharType="begin"/>
            </w:r>
            <w:r w:rsidR="002C0E90">
              <w:rPr>
                <w:noProof/>
                <w:webHidden/>
              </w:rPr>
              <w:instrText xml:space="preserve"> PAGEREF _Toc26346751 \h </w:instrText>
            </w:r>
            <w:r w:rsidR="002C0E90">
              <w:rPr>
                <w:noProof/>
                <w:webHidden/>
              </w:rPr>
            </w:r>
            <w:r w:rsidR="002C0E90"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2</w:t>
            </w:r>
            <w:r w:rsidR="002C0E90">
              <w:rPr>
                <w:noProof/>
                <w:webHidden/>
              </w:rPr>
              <w:fldChar w:fldCharType="end"/>
            </w:r>
          </w:hyperlink>
        </w:p>
        <w:p w14:paraId="53FAB2F4" w14:textId="5295D3F8" w:rsidR="002C0E90" w:rsidRDefault="002C0E9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2" w:history="1">
            <w:r w:rsidRPr="00A95DD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Quy trình đánh giá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18E6" w14:textId="4CC6C702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3" w:history="1">
            <w:r w:rsidRPr="00A95DD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State goals and define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1CBA" w14:textId="6764B87F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4" w:history="1">
            <w:r w:rsidRPr="00A95D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List services and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D800" w14:textId="07245A67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5" w:history="1">
            <w:r w:rsidRPr="00A95D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Select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35F7" w14:textId="3A0E3FC0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6" w:history="1">
            <w:r w:rsidRPr="00A95D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List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26E3" w14:textId="4204873A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7" w:history="1">
            <w:r w:rsidRPr="00A95DD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System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AA81" w14:textId="085398DE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8" w:history="1">
            <w:r w:rsidRPr="00A95DD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Workload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011C" w14:textId="75AE75F5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59" w:history="1">
            <w:r w:rsidRPr="00A95D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List factor to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7EE4" w14:textId="5BBA2ECA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0" w:history="1">
            <w:r w:rsidRPr="00A95D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Select Evaluation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C413" w14:textId="2C5553AE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1" w:history="1">
            <w:r w:rsidRPr="00A95DD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Select workload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DF2C" w14:textId="79416CEB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2" w:history="1">
            <w:r w:rsidRPr="00A95DD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Design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85C1" w14:textId="3777D0E8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3" w:history="1">
            <w:r w:rsidRPr="00A95DD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Model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3718" w14:textId="3FA7BF19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4" w:history="1">
            <w:r w:rsidRPr="00A95DD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Bộ tạo entity( Sinh viên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88D5" w14:textId="3796DFE7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5" w:history="1">
            <w:r w:rsidRPr="00A95DD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Hàng đợi từng tầng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298D" w14:textId="6F1362B1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6" w:history="1">
            <w:r w:rsidRPr="00A95DD5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Bộ điều khiển thang máy – máy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B559" w14:textId="768ACDB8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7" w:history="1">
            <w:r w:rsidRPr="00A95DD5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Các mô phỏng: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2132" w14:textId="7B48B8D4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8" w:history="1">
            <w:r w:rsidRPr="00A95DD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Analyze and Interpret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83C2" w14:textId="62706BB5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69" w:history="1">
            <w:r w:rsidRPr="00A95DD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Dữ liệu thời gian chờ trung bình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886A" w14:textId="0A517DCF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70" w:history="1">
            <w:r w:rsidRPr="00A95DD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Dữ liệu số giờ thang máy ở trạng thái 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034E" w14:textId="00CFF6AA" w:rsidR="002C0E90" w:rsidRDefault="002C0E9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71" w:history="1">
            <w:r w:rsidRPr="00A95DD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Dữ liệu số sinh viên tối đa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950A" w14:textId="5AB035A3" w:rsidR="002C0E90" w:rsidRDefault="002C0E9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26346772" w:history="1">
            <w:r w:rsidRPr="00A95DD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A95DD5">
              <w:rPr>
                <w:rStyle w:val="Hyperlink"/>
                <w:noProof/>
              </w:rPr>
              <w:t>Present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62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61F8" w14:textId="77777777" w:rsidR="00ED1BFD" w:rsidRDefault="0076135E">
          <w:r>
            <w:rPr>
              <w:b/>
              <w:bCs/>
              <w:noProof/>
            </w:rPr>
            <w:fldChar w:fldCharType="end"/>
          </w:r>
        </w:p>
      </w:sdtContent>
    </w:sdt>
    <w:p w14:paraId="20A44FEC" w14:textId="77777777" w:rsidR="00A43D37" w:rsidRPr="00A43D37" w:rsidRDefault="00A43D37" w:rsidP="00A43D37"/>
    <w:p w14:paraId="5A9AC8B4" w14:textId="77777777" w:rsidR="00A43D37" w:rsidRPr="00A43D37" w:rsidRDefault="00A43D37" w:rsidP="00A43D37"/>
    <w:p w14:paraId="7F129587" w14:textId="77777777" w:rsidR="00A43D37" w:rsidRPr="00A43D37" w:rsidRDefault="00A43D37" w:rsidP="00A43D37"/>
    <w:p w14:paraId="06FF4AB7" w14:textId="77777777" w:rsidR="00A43D37" w:rsidRDefault="00A43D37" w:rsidP="00A43D37"/>
    <w:p w14:paraId="0AE20CE6" w14:textId="77777777" w:rsidR="00A43D37" w:rsidRDefault="00A43D37" w:rsidP="00A43D37"/>
    <w:p w14:paraId="1D1592CC" w14:textId="77777777" w:rsidR="00A43D37" w:rsidRDefault="00B768FB" w:rsidP="00B768FB">
      <w:pPr>
        <w:spacing w:after="160" w:line="259" w:lineRule="auto"/>
        <w:ind w:left="0"/>
        <w:jc w:val="left"/>
      </w:pPr>
      <w:r>
        <w:br w:type="page"/>
      </w:r>
    </w:p>
    <w:p w14:paraId="5FAD5B46" w14:textId="77777777" w:rsidR="00A43D37" w:rsidRDefault="00ED1BFD" w:rsidP="00B768FB">
      <w:pPr>
        <w:pStyle w:val="Heading1"/>
      </w:pPr>
      <w:bookmarkStart w:id="0" w:name="_Toc26346751"/>
      <w:r>
        <w:lastRenderedPageBreak/>
        <w:t>GIỚI THIỆU</w:t>
      </w:r>
      <w:bookmarkEnd w:id="0"/>
      <w:r>
        <w:t xml:space="preserve"> </w:t>
      </w:r>
    </w:p>
    <w:p w14:paraId="18936AFE" w14:textId="77777777" w:rsidR="00CC2CB4" w:rsidRDefault="00D2029E" w:rsidP="00CC2CB4">
      <w:pPr>
        <w:ind w:left="0"/>
        <w:rPr>
          <w:b/>
        </w:rPr>
      </w:pPr>
      <w:r>
        <w:rPr>
          <w:b/>
        </w:rPr>
        <w:t xml:space="preserve">Chủ đề : </w:t>
      </w:r>
    </w:p>
    <w:p w14:paraId="6A7C4E97" w14:textId="77777777" w:rsidR="00B768FB" w:rsidRDefault="00D2029E" w:rsidP="00CC2CB4">
      <w:pPr>
        <w:ind w:left="0"/>
      </w:pPr>
      <w:r>
        <w:rPr>
          <w:b/>
        </w:rPr>
        <w:tab/>
      </w:r>
      <w:r w:rsidR="00D111F0">
        <w:t>Đánh giá m</w:t>
      </w:r>
      <w:r w:rsidR="004D4323">
        <w:t xml:space="preserve">ột thang máy </w:t>
      </w:r>
      <w:r w:rsidR="00B768FB">
        <w:t>8</w:t>
      </w:r>
      <w:r w:rsidR="004D4323">
        <w:t xml:space="preserve"> tầng của một trường đại học</w:t>
      </w:r>
      <w:r w:rsidR="007A7CC4">
        <w:t xml:space="preserve">. Thời gian hoạt động của thang máy bắt đầu từ </w:t>
      </w:r>
      <w:r w:rsidR="002D2677">
        <w:t>6 giờ s</w:t>
      </w:r>
      <w:r w:rsidR="00B768FB">
        <w:t>án</w:t>
      </w:r>
      <w:r w:rsidR="002D2677">
        <w:t>g đến 6 giờ tối</w:t>
      </w:r>
      <w:r w:rsidR="00B768FB">
        <w:t xml:space="preserve">. Lượng sinh viên đến sẽ tùy thuộc vào thời </w:t>
      </w:r>
      <w:r w:rsidR="00C622BB">
        <w:t>điểm</w:t>
      </w:r>
      <w:r w:rsidR="00B768FB">
        <w:t xml:space="preserve"> trong ngày.</w:t>
      </w:r>
    </w:p>
    <w:p w14:paraId="3DDFD929" w14:textId="77777777" w:rsidR="007A7CC4" w:rsidRDefault="00B768FB" w:rsidP="00CC2CB4">
      <w:pPr>
        <w:ind w:left="0"/>
      </w:pPr>
      <w:r>
        <w:t xml:space="preserve"> </w:t>
      </w:r>
      <w:r w:rsidR="002D2677">
        <w:t xml:space="preserve"> </w:t>
      </w:r>
    </w:p>
    <w:p w14:paraId="4F9ADFB9" w14:textId="77777777" w:rsidR="002D2677" w:rsidRDefault="00E82025" w:rsidP="00CC2CB4">
      <w:pPr>
        <w:ind w:left="0"/>
      </w:pPr>
      <w:r>
        <w:rPr>
          <w:noProof/>
        </w:rPr>
        <w:drawing>
          <wp:inline distT="0" distB="0" distL="0" distR="0" wp14:anchorId="10762437" wp14:editId="1F57FEDD">
            <wp:extent cx="5943600" cy="3937000"/>
            <wp:effectExtent l="0" t="0" r="0" b="6350"/>
            <wp:docPr id="1" name="Picture 1" descr="https://raw.githubusercontent.com/phangiaanh/Elevator-Simulation/master/Screenshots/Elevator%20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hangiaanh/Elevator-Simulation/master/Screenshots/Elevator%20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9048" w14:textId="77777777" w:rsidR="00445419" w:rsidRDefault="00445419">
      <w:pPr>
        <w:spacing w:after="160" w:line="259" w:lineRule="auto"/>
        <w:ind w:left="0"/>
        <w:jc w:val="left"/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>
        <w:br w:type="page"/>
      </w:r>
    </w:p>
    <w:p w14:paraId="35FCC5FE" w14:textId="77777777" w:rsidR="002D2677" w:rsidRDefault="002D2677" w:rsidP="00445419">
      <w:pPr>
        <w:pStyle w:val="Heading1"/>
      </w:pPr>
      <w:bookmarkStart w:id="1" w:name="_Toc26346752"/>
      <w:r>
        <w:lastRenderedPageBreak/>
        <w:t>Quy trình đánh giá hiệu năng</w:t>
      </w:r>
      <w:bookmarkEnd w:id="1"/>
      <w:r>
        <w:t xml:space="preserve"> </w:t>
      </w:r>
    </w:p>
    <w:p w14:paraId="3D445EB7" w14:textId="77777777" w:rsidR="002D2677" w:rsidRDefault="00432BFB" w:rsidP="002D2677">
      <w:pPr>
        <w:pStyle w:val="Heading2"/>
      </w:pPr>
      <w:bookmarkStart w:id="2" w:name="_Toc26346753"/>
      <w:r>
        <w:t>State goals and define the system</w:t>
      </w:r>
      <w:bookmarkEnd w:id="2"/>
      <w:r>
        <w:t xml:space="preserve"> </w:t>
      </w:r>
    </w:p>
    <w:p w14:paraId="02F26A3A" w14:textId="77777777" w:rsidR="003B3D53" w:rsidRDefault="003B3D53" w:rsidP="00A27A45">
      <w:pPr>
        <w:pStyle w:val="ListParagraph"/>
      </w:pPr>
      <w:r>
        <w:t xml:space="preserve">Mục tiêu : </w:t>
      </w:r>
      <w:r w:rsidR="000429C9">
        <w:t xml:space="preserve">Đánh giá sự ảnh hưởng của thời gian chuyển tầng và </w:t>
      </w:r>
      <w:r w:rsidR="00F376C3">
        <w:t>sức chứa</w:t>
      </w:r>
      <w:r w:rsidR="000429C9">
        <w:t xml:space="preserve"> của thang máy đến</w:t>
      </w:r>
      <w:r w:rsidR="00C74C9C">
        <w:t xml:space="preserve"> </w:t>
      </w:r>
      <w:r w:rsidR="000429C9">
        <w:t xml:space="preserve">người sử dụng ( </w:t>
      </w:r>
      <w:r w:rsidR="00E6421C">
        <w:t>thời gian đợi trung bình</w:t>
      </w:r>
      <w:r w:rsidR="000429C9">
        <w:t xml:space="preserve"> )</w:t>
      </w:r>
      <w:r w:rsidR="004452D0">
        <w:t xml:space="preserve">, </w:t>
      </w:r>
      <w:r w:rsidR="008F56FD">
        <w:t>hiệu quả dùng hệ thống( độ lợi thang máy</w:t>
      </w:r>
      <w:r w:rsidR="004452D0">
        <w:t>) và áp lực hệ thống( số sinh viên tối đa có trong hệ thống )</w:t>
      </w:r>
    </w:p>
    <w:p w14:paraId="28E1DB15" w14:textId="77777777" w:rsidR="000429C9" w:rsidRDefault="000429C9" w:rsidP="000429C9">
      <w:pPr>
        <w:pStyle w:val="ListParagraph"/>
      </w:pPr>
    </w:p>
    <w:p w14:paraId="7B9E8E51" w14:textId="77777777" w:rsidR="00C74C9C" w:rsidRDefault="00C74C9C" w:rsidP="000429C9">
      <w:pPr>
        <w:pStyle w:val="ListParagraph"/>
      </w:pPr>
      <w:r>
        <w:t xml:space="preserve">System = </w:t>
      </w:r>
      <w:r w:rsidR="00432BFB">
        <w:t xml:space="preserve">hàng đợi từng tầng + cabin thang máy + học sinh trong thang máy </w:t>
      </w:r>
    </w:p>
    <w:p w14:paraId="0CC6BA88" w14:textId="77777777" w:rsidR="00432BFB" w:rsidRDefault="00432BFB" w:rsidP="00432BFB">
      <w:pPr>
        <w:pStyle w:val="Heading2"/>
      </w:pPr>
      <w:bookmarkStart w:id="3" w:name="_Toc26346754"/>
      <w:r>
        <w:t>List services and outcome</w:t>
      </w:r>
      <w:bookmarkEnd w:id="3"/>
      <w:r>
        <w:t xml:space="preserve"> </w:t>
      </w:r>
    </w:p>
    <w:p w14:paraId="3EEEA5AF" w14:textId="77777777" w:rsidR="00432BFB" w:rsidRDefault="000742E7" w:rsidP="00DD294A">
      <w:pPr>
        <w:spacing w:after="160" w:line="259" w:lineRule="auto"/>
        <w:ind w:left="0" w:firstLine="720"/>
        <w:jc w:val="left"/>
      </w:pPr>
      <w:r>
        <w:t xml:space="preserve">Service : </w:t>
      </w:r>
    </w:p>
    <w:p w14:paraId="6456FFD7" w14:textId="77777777" w:rsidR="000742E7" w:rsidRDefault="000742E7" w:rsidP="000742E7">
      <w:pPr>
        <w:pStyle w:val="ListParagraph"/>
        <w:numPr>
          <w:ilvl w:val="1"/>
          <w:numId w:val="5"/>
        </w:numPr>
      </w:pPr>
      <w:r>
        <w:t xml:space="preserve">Đưa người sử dụng lên xuống các tầng </w:t>
      </w:r>
      <w:r w:rsidR="00232140">
        <w:t xml:space="preserve">của tòa nhà </w:t>
      </w:r>
    </w:p>
    <w:p w14:paraId="78A1D011" w14:textId="77777777" w:rsidR="00232140" w:rsidRDefault="00232140" w:rsidP="00232140">
      <w:pPr>
        <w:ind w:left="720"/>
      </w:pPr>
      <w:r>
        <w:t xml:space="preserve">Outcome : </w:t>
      </w:r>
    </w:p>
    <w:p w14:paraId="72B80AC4" w14:textId="77777777" w:rsidR="0090573B" w:rsidRDefault="00580839" w:rsidP="0090573B">
      <w:pPr>
        <w:pStyle w:val="ListParagraph"/>
        <w:numPr>
          <w:ilvl w:val="1"/>
          <w:numId w:val="5"/>
        </w:numPr>
      </w:pPr>
      <w:r>
        <w:t>Sinh viên còn ở trong thang máy</w:t>
      </w:r>
    </w:p>
    <w:p w14:paraId="1982054E" w14:textId="77777777" w:rsidR="00580839" w:rsidRDefault="00580839" w:rsidP="0090573B">
      <w:pPr>
        <w:pStyle w:val="ListParagraph"/>
        <w:numPr>
          <w:ilvl w:val="1"/>
          <w:numId w:val="5"/>
        </w:numPr>
      </w:pPr>
      <w:r>
        <w:t>Sinh viên đã ra khỏi thang máy</w:t>
      </w:r>
    </w:p>
    <w:p w14:paraId="2C123DCE" w14:textId="77777777" w:rsidR="00580839" w:rsidRDefault="00580839" w:rsidP="0090573B">
      <w:pPr>
        <w:pStyle w:val="ListParagraph"/>
        <w:numPr>
          <w:ilvl w:val="1"/>
          <w:numId w:val="5"/>
        </w:numPr>
      </w:pPr>
      <w:r>
        <w:t>Sinh viên còn chờ ở thang máy</w:t>
      </w:r>
    </w:p>
    <w:p w14:paraId="52D9D1B7" w14:textId="77777777" w:rsidR="00580839" w:rsidRDefault="00580839" w:rsidP="00580839">
      <w:pPr>
        <w:pStyle w:val="ListParagraph"/>
        <w:numPr>
          <w:ilvl w:val="1"/>
          <w:numId w:val="5"/>
        </w:numPr>
      </w:pPr>
      <w:r>
        <w:t>Không có sinh viên, thang máy ở trạng thái nghỉ</w:t>
      </w:r>
    </w:p>
    <w:p w14:paraId="094F3712" w14:textId="77777777" w:rsidR="007F7FB7" w:rsidRDefault="007F7FB7" w:rsidP="007F7FB7">
      <w:pPr>
        <w:pStyle w:val="Heading2"/>
      </w:pPr>
      <w:bookmarkStart w:id="4" w:name="_Toc26346755"/>
      <w:r>
        <w:t>Select metrics</w:t>
      </w:r>
      <w:bookmarkEnd w:id="4"/>
      <w:r>
        <w:t xml:space="preserve"> </w:t>
      </w:r>
    </w:p>
    <w:p w14:paraId="3F005BFF" w14:textId="77777777" w:rsidR="007F7FB7" w:rsidRDefault="0036511D" w:rsidP="007F7FB7">
      <w:pPr>
        <w:ind w:left="720"/>
      </w:pPr>
      <w:r>
        <w:t xml:space="preserve">Đối với sinh viên : </w:t>
      </w:r>
    </w:p>
    <w:p w14:paraId="0BD610CB" w14:textId="77777777" w:rsidR="007A43ED" w:rsidRDefault="007A43ED" w:rsidP="007A43ED">
      <w:pPr>
        <w:pStyle w:val="ListParagraph"/>
        <w:numPr>
          <w:ilvl w:val="0"/>
          <w:numId w:val="7"/>
        </w:numPr>
      </w:pPr>
      <w:r>
        <w:t xml:space="preserve">Thời gian đợi trung bình </w:t>
      </w:r>
    </w:p>
    <w:p w14:paraId="2E4EF657" w14:textId="77777777" w:rsidR="007A43ED" w:rsidRDefault="007A43ED" w:rsidP="007A43ED">
      <w:pPr>
        <w:pStyle w:val="ListParagraph"/>
        <w:numPr>
          <w:ilvl w:val="0"/>
          <w:numId w:val="7"/>
        </w:numPr>
      </w:pPr>
      <w:r>
        <w:t xml:space="preserve">Thời gian đợi tối đa </w:t>
      </w:r>
    </w:p>
    <w:p w14:paraId="264D4318" w14:textId="77777777" w:rsidR="00AE6C58" w:rsidRDefault="00AE6C58" w:rsidP="00AE6C58">
      <w:pPr>
        <w:ind w:left="720"/>
      </w:pPr>
      <w:r>
        <w:t>Đối với các hàng đợi từng tầng:</w:t>
      </w:r>
    </w:p>
    <w:p w14:paraId="7D13C13D" w14:textId="77777777" w:rsidR="00AE6C58" w:rsidRDefault="00AE6C58" w:rsidP="00AE6C58">
      <w:pPr>
        <w:pStyle w:val="ListParagraph"/>
        <w:numPr>
          <w:ilvl w:val="0"/>
          <w:numId w:val="19"/>
        </w:numPr>
      </w:pPr>
      <w:r>
        <w:t xml:space="preserve">Thới gian đợi trung bình mỗi tầng  </w:t>
      </w:r>
    </w:p>
    <w:p w14:paraId="79E932F9" w14:textId="77777777" w:rsidR="00AE6C58" w:rsidRDefault="00AE6C58" w:rsidP="00AE6C58">
      <w:pPr>
        <w:pStyle w:val="ListParagraph"/>
        <w:numPr>
          <w:ilvl w:val="0"/>
          <w:numId w:val="19"/>
        </w:numPr>
      </w:pPr>
      <w:r>
        <w:t xml:space="preserve">Thời gian  đợi tối đa mỗi tầng </w:t>
      </w:r>
    </w:p>
    <w:p w14:paraId="0255775E" w14:textId="77777777" w:rsidR="00AE6C58" w:rsidRDefault="00AE6C58" w:rsidP="00AE6C58">
      <w:pPr>
        <w:pStyle w:val="ListParagraph"/>
        <w:numPr>
          <w:ilvl w:val="0"/>
          <w:numId w:val="19"/>
        </w:numPr>
      </w:pPr>
      <w:r>
        <w:t>Số người đợi trung bình mỗi tầng</w:t>
      </w:r>
    </w:p>
    <w:p w14:paraId="23D0FCD5" w14:textId="77777777" w:rsidR="00AE6C58" w:rsidRDefault="00AE6C58" w:rsidP="00AE6C58">
      <w:pPr>
        <w:pStyle w:val="ListParagraph"/>
        <w:numPr>
          <w:ilvl w:val="0"/>
          <w:numId w:val="19"/>
        </w:numPr>
      </w:pPr>
      <w:r>
        <w:t>Số người đợi tối đa mỗi tầng</w:t>
      </w:r>
    </w:p>
    <w:p w14:paraId="23804D40" w14:textId="77777777" w:rsidR="00AE6C58" w:rsidRDefault="007A43ED" w:rsidP="00AE6C58">
      <w:pPr>
        <w:ind w:left="720"/>
      </w:pPr>
      <w:r>
        <w:t>Đối với thang máy :</w:t>
      </w:r>
    </w:p>
    <w:p w14:paraId="0C2060E0" w14:textId="77777777" w:rsidR="007A43ED" w:rsidRDefault="007A43ED" w:rsidP="00AE6C58">
      <w:pPr>
        <w:pStyle w:val="ListParagraph"/>
        <w:numPr>
          <w:ilvl w:val="0"/>
          <w:numId w:val="22"/>
        </w:numPr>
      </w:pPr>
      <w:r>
        <w:t xml:space="preserve">Hiệu năng sử dụng thang máy </w:t>
      </w:r>
    </w:p>
    <w:p w14:paraId="513135EF" w14:textId="77777777" w:rsidR="00AE6C58" w:rsidRDefault="00AE6C58" w:rsidP="00AE6C58">
      <w:pPr>
        <w:pStyle w:val="ListParagraph"/>
        <w:numPr>
          <w:ilvl w:val="0"/>
          <w:numId w:val="22"/>
        </w:numPr>
      </w:pPr>
      <w:r>
        <w:t>Số sinh viên được phục vụ</w:t>
      </w:r>
    </w:p>
    <w:p w14:paraId="67EEF361" w14:textId="77777777" w:rsidR="00B41FEE" w:rsidRDefault="00B41FEE" w:rsidP="00AE6C58">
      <w:pPr>
        <w:pStyle w:val="ListParagraph"/>
        <w:numPr>
          <w:ilvl w:val="0"/>
          <w:numId w:val="22"/>
        </w:numPr>
      </w:pPr>
      <w:r>
        <w:t>Thời gian đợi trong thang máy trung bình</w:t>
      </w:r>
    </w:p>
    <w:p w14:paraId="54FBBD1C" w14:textId="77777777" w:rsidR="00B41FEE" w:rsidRDefault="00B41FEE" w:rsidP="00AE6C58">
      <w:pPr>
        <w:pStyle w:val="ListParagraph"/>
        <w:numPr>
          <w:ilvl w:val="0"/>
          <w:numId w:val="22"/>
        </w:numPr>
      </w:pPr>
      <w:r>
        <w:t>Thời gian đợi trong thang máy tối đa</w:t>
      </w:r>
    </w:p>
    <w:p w14:paraId="5892B216" w14:textId="77777777" w:rsidR="007A43ED" w:rsidRDefault="007A43ED" w:rsidP="007A43ED">
      <w:pPr>
        <w:pStyle w:val="Heading2"/>
      </w:pPr>
      <w:bookmarkStart w:id="5" w:name="_Toc26346756"/>
      <w:r>
        <w:t>List parameters</w:t>
      </w:r>
      <w:bookmarkEnd w:id="5"/>
    </w:p>
    <w:p w14:paraId="0EC6EACF" w14:textId="77777777" w:rsidR="007A43ED" w:rsidRDefault="007A43ED" w:rsidP="007A43ED">
      <w:pPr>
        <w:pStyle w:val="Heading2"/>
        <w:numPr>
          <w:ilvl w:val="1"/>
          <w:numId w:val="2"/>
        </w:numPr>
      </w:pPr>
      <w:bookmarkStart w:id="6" w:name="_Toc26346757"/>
      <w:r>
        <w:t>System parameter</w:t>
      </w:r>
      <w:r w:rsidR="00731D38">
        <w:t>s</w:t>
      </w:r>
      <w:bookmarkEnd w:id="6"/>
    </w:p>
    <w:p w14:paraId="002AC17F" w14:textId="77777777" w:rsidR="006C14DC" w:rsidRDefault="006C14DC" w:rsidP="00B41FEE">
      <w:pPr>
        <w:pStyle w:val="ListParagraph"/>
        <w:numPr>
          <w:ilvl w:val="0"/>
          <w:numId w:val="13"/>
        </w:numPr>
      </w:pPr>
      <w:r>
        <w:t xml:space="preserve">CPU : </w:t>
      </w:r>
      <w:r w:rsidR="00B41FEE">
        <w:t>I</w:t>
      </w:r>
      <w:r>
        <w:t>ntel Core i3</w:t>
      </w:r>
    </w:p>
    <w:p w14:paraId="034DE4C1" w14:textId="77777777" w:rsidR="006C14DC" w:rsidRDefault="006C14DC" w:rsidP="00F85553">
      <w:pPr>
        <w:pStyle w:val="ListParagraph"/>
        <w:numPr>
          <w:ilvl w:val="0"/>
          <w:numId w:val="13"/>
        </w:numPr>
      </w:pPr>
      <w:r>
        <w:t>RAM :</w:t>
      </w:r>
      <w:r w:rsidR="0088317B">
        <w:t xml:space="preserve"> 4096 MB</w:t>
      </w:r>
    </w:p>
    <w:p w14:paraId="5E4D7BC2" w14:textId="77777777" w:rsidR="00B41FEE" w:rsidRDefault="00B41FEE" w:rsidP="00F85553">
      <w:pPr>
        <w:pStyle w:val="ListParagraph"/>
        <w:numPr>
          <w:ilvl w:val="0"/>
          <w:numId w:val="13"/>
        </w:numPr>
      </w:pPr>
      <w:r>
        <w:t>OS: Windows 10 Community</w:t>
      </w:r>
    </w:p>
    <w:p w14:paraId="5D9199CE" w14:textId="77777777" w:rsidR="00B41FEE" w:rsidRDefault="00B41FEE" w:rsidP="00F85553">
      <w:pPr>
        <w:pStyle w:val="ListParagraph"/>
        <w:numPr>
          <w:ilvl w:val="0"/>
          <w:numId w:val="13"/>
        </w:numPr>
      </w:pPr>
      <w:r>
        <w:t>Software: Arena Student Version</w:t>
      </w:r>
    </w:p>
    <w:p w14:paraId="35C653AC" w14:textId="77777777" w:rsidR="00B41FEE" w:rsidRPr="006B6ACC" w:rsidRDefault="00B41FEE" w:rsidP="00B41FEE">
      <w:pPr>
        <w:pStyle w:val="ListParagraph"/>
        <w:numPr>
          <w:ilvl w:val="0"/>
          <w:numId w:val="13"/>
        </w:numPr>
      </w:pPr>
      <w:r>
        <w:lastRenderedPageBreak/>
        <w:t>Số tầng: 8</w:t>
      </w:r>
    </w:p>
    <w:p w14:paraId="1484AD2D" w14:textId="77777777" w:rsidR="007A43ED" w:rsidRDefault="00B470CE" w:rsidP="00B470CE">
      <w:pPr>
        <w:pStyle w:val="Heading2"/>
        <w:numPr>
          <w:ilvl w:val="1"/>
          <w:numId w:val="2"/>
        </w:numPr>
      </w:pPr>
      <w:bookmarkStart w:id="7" w:name="_Toc26346758"/>
      <w:r>
        <w:t>Workload parameter</w:t>
      </w:r>
      <w:r w:rsidR="00731D38">
        <w:t>s</w:t>
      </w:r>
      <w:bookmarkEnd w:id="7"/>
      <w:r>
        <w:t xml:space="preserve"> </w:t>
      </w:r>
    </w:p>
    <w:p w14:paraId="40F459F6" w14:textId="77777777" w:rsidR="00B470CE" w:rsidRDefault="0088317B" w:rsidP="00F85553">
      <w:pPr>
        <w:pStyle w:val="ListParagraph"/>
        <w:numPr>
          <w:ilvl w:val="0"/>
          <w:numId w:val="12"/>
        </w:numPr>
        <w:ind w:left="1440"/>
      </w:pPr>
      <w:r>
        <w:t xml:space="preserve">Sức chứa thang máy </w:t>
      </w:r>
    </w:p>
    <w:p w14:paraId="792BF832" w14:textId="77777777" w:rsidR="0088317B" w:rsidRDefault="0088317B" w:rsidP="00F85553">
      <w:pPr>
        <w:pStyle w:val="ListParagraph"/>
        <w:numPr>
          <w:ilvl w:val="0"/>
          <w:numId w:val="12"/>
        </w:numPr>
        <w:ind w:left="1440"/>
      </w:pPr>
      <w:r>
        <w:t xml:space="preserve">Thời gian chuyển tầng </w:t>
      </w:r>
    </w:p>
    <w:p w14:paraId="26DDA175" w14:textId="77777777" w:rsidR="0088317B" w:rsidRDefault="00F62F02" w:rsidP="00F85553">
      <w:pPr>
        <w:pStyle w:val="ListParagraph"/>
        <w:numPr>
          <w:ilvl w:val="0"/>
          <w:numId w:val="12"/>
        </w:numPr>
        <w:ind w:left="1440"/>
      </w:pPr>
      <w:r>
        <w:t>Tần suất đến</w:t>
      </w:r>
      <w:r w:rsidR="0088317B">
        <w:t xml:space="preserve"> </w:t>
      </w:r>
    </w:p>
    <w:p w14:paraId="1F87D2C2" w14:textId="77777777" w:rsidR="00F62F02" w:rsidRDefault="00F62F02" w:rsidP="00F85553">
      <w:pPr>
        <w:pStyle w:val="ListParagraph"/>
        <w:numPr>
          <w:ilvl w:val="0"/>
          <w:numId w:val="12"/>
        </w:numPr>
        <w:ind w:left="1440"/>
      </w:pPr>
      <w:r>
        <w:t>Thời điểm bursting</w:t>
      </w:r>
    </w:p>
    <w:p w14:paraId="38AD1A5E" w14:textId="77777777" w:rsidR="00F62F02" w:rsidRDefault="00F62F02" w:rsidP="00F85553">
      <w:pPr>
        <w:pStyle w:val="ListParagraph"/>
        <w:numPr>
          <w:ilvl w:val="0"/>
          <w:numId w:val="12"/>
        </w:numPr>
        <w:ind w:left="1440"/>
      </w:pPr>
      <w:r>
        <w:t>Xác suất tầng tới</w:t>
      </w:r>
    </w:p>
    <w:p w14:paraId="63D96356" w14:textId="77777777" w:rsidR="00F85553" w:rsidRDefault="0049190A" w:rsidP="00F85553">
      <w:pPr>
        <w:pStyle w:val="Heading2"/>
      </w:pPr>
      <w:bookmarkStart w:id="8" w:name="_Toc26346759"/>
      <w:r>
        <w:t>List factor to study</w:t>
      </w:r>
      <w:bookmarkEnd w:id="8"/>
      <w:r>
        <w:t xml:space="preserve"> </w:t>
      </w:r>
    </w:p>
    <w:p w14:paraId="25C4B642" w14:textId="77777777" w:rsidR="0049190A" w:rsidRDefault="0049190A" w:rsidP="0049190A">
      <w:pPr>
        <w:pStyle w:val="ListParagraph"/>
        <w:numPr>
          <w:ilvl w:val="0"/>
          <w:numId w:val="15"/>
        </w:numPr>
      </w:pPr>
      <w:r>
        <w:t xml:space="preserve">Sức chứa </w:t>
      </w:r>
      <w:r w:rsidR="008D05F2">
        <w:t>thang máy</w:t>
      </w:r>
      <w:r w:rsidR="00CD0090">
        <w:t>: 10 người, 15 người, 20 người, …</w:t>
      </w:r>
    </w:p>
    <w:p w14:paraId="0690B78E" w14:textId="77777777" w:rsidR="008D05F2" w:rsidRDefault="008D05F2" w:rsidP="0049190A">
      <w:pPr>
        <w:pStyle w:val="ListParagraph"/>
        <w:numPr>
          <w:ilvl w:val="0"/>
          <w:numId w:val="15"/>
        </w:numPr>
      </w:pPr>
      <w:r>
        <w:t>Thời gian chuyển tầng</w:t>
      </w:r>
      <w:r w:rsidR="00CD0090">
        <w:t xml:space="preserve">: </w:t>
      </w:r>
      <w:r w:rsidR="004B3B40">
        <w:t>4 giây, 5 giây, 6 giây</w:t>
      </w:r>
      <w:r w:rsidR="00CD0090">
        <w:t>,</w:t>
      </w:r>
      <w:r w:rsidR="00B50AEE">
        <w:t xml:space="preserve"> </w:t>
      </w:r>
      <w:r w:rsidR="00CD0090">
        <w:t>…</w:t>
      </w:r>
    </w:p>
    <w:p w14:paraId="78DE7130" w14:textId="77777777" w:rsidR="008D05F2" w:rsidRDefault="008D05F2" w:rsidP="008D05F2">
      <w:pPr>
        <w:pStyle w:val="Heading2"/>
      </w:pPr>
      <w:bookmarkStart w:id="9" w:name="_Toc26346760"/>
      <w:r>
        <w:t>Select Evaluation Technique</w:t>
      </w:r>
      <w:bookmarkEnd w:id="9"/>
    </w:p>
    <w:p w14:paraId="08A93DE5" w14:textId="77777777" w:rsidR="008D05F2" w:rsidRDefault="008D05F2" w:rsidP="00197009">
      <w:pPr>
        <w:ind w:left="1080"/>
      </w:pPr>
      <w:r>
        <w:t xml:space="preserve">Kỹ thuật đánh giá : Mô phỏng </w:t>
      </w:r>
    </w:p>
    <w:p w14:paraId="5FB82C9E" w14:textId="77777777" w:rsidR="008D05F2" w:rsidRDefault="008D05F2" w:rsidP="005A504D">
      <w:pPr>
        <w:pStyle w:val="Heading2"/>
      </w:pPr>
      <w:bookmarkStart w:id="10" w:name="_Toc26346761"/>
      <w:r>
        <w:t>Select workload</w:t>
      </w:r>
      <w:bookmarkEnd w:id="10"/>
      <w:r>
        <w:t xml:space="preserve"> </w:t>
      </w:r>
    </w:p>
    <w:p w14:paraId="37948C9B" w14:textId="77777777" w:rsidR="008D05F2" w:rsidRDefault="005A504D" w:rsidP="005A504D">
      <w:pPr>
        <w:pStyle w:val="ListParagraph"/>
        <w:numPr>
          <w:ilvl w:val="0"/>
          <w:numId w:val="16"/>
        </w:numPr>
      </w:pPr>
      <w:r>
        <w:t>Loại workload : burst</w:t>
      </w:r>
      <w:r w:rsidR="007C1AEE">
        <w:t>ing</w:t>
      </w:r>
      <w:r>
        <w:t xml:space="preserve"> </w:t>
      </w:r>
      <w:r w:rsidR="00484F31">
        <w:t>vào những thời điểm 7h, 10h, 11h, 12h, 15h</w:t>
      </w:r>
    </w:p>
    <w:p w14:paraId="58E2DCAA" w14:textId="77777777" w:rsidR="005A504D" w:rsidRDefault="00C90FD2" w:rsidP="005A504D">
      <w:pPr>
        <w:pStyle w:val="ListParagraph"/>
        <w:numPr>
          <w:ilvl w:val="0"/>
          <w:numId w:val="16"/>
        </w:numPr>
      </w:pPr>
      <w:bookmarkStart w:id="11" w:name="_Toc26312226"/>
      <w:bookmarkStart w:id="12" w:name="_Toc26313447"/>
      <w:r>
        <w:rPr>
          <w:noProof/>
        </w:rPr>
        <w:drawing>
          <wp:anchor distT="0" distB="0" distL="114300" distR="114300" simplePos="0" relativeHeight="251663360" behindDoc="0" locked="0" layoutInCell="1" allowOverlap="1" wp14:anchorId="0DD9368F" wp14:editId="610ED05B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943600" cy="2914650"/>
            <wp:effectExtent l="0" t="0" r="0" b="0"/>
            <wp:wrapSquare wrapText="bothSides"/>
            <wp:docPr id="2" name="Picture 2" descr="C:\Users\LENOVO\Documents\Number of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Number of Stude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bookmarkEnd w:id="12"/>
      <w:r w:rsidR="00C63DC3">
        <w:t xml:space="preserve">Arrival phân phối mũ </w:t>
      </w:r>
    </w:p>
    <w:p w14:paraId="1238551B" w14:textId="77777777" w:rsidR="00C63DC3" w:rsidRDefault="00C63DC3" w:rsidP="00C63DC3">
      <w:pPr>
        <w:pStyle w:val="Heading2"/>
        <w:numPr>
          <w:ilvl w:val="0"/>
          <w:numId w:val="0"/>
        </w:numPr>
        <w:jc w:val="center"/>
      </w:pPr>
    </w:p>
    <w:p w14:paraId="16259D24" w14:textId="77777777" w:rsidR="00C63DC3" w:rsidRDefault="00EA19E9" w:rsidP="00F93ECE">
      <w:pPr>
        <w:pStyle w:val="Heading2"/>
      </w:pPr>
      <w:bookmarkStart w:id="13" w:name="_Toc26346762"/>
      <w:r>
        <w:t>Design experiment</w:t>
      </w:r>
      <w:bookmarkEnd w:id="13"/>
      <w:r>
        <w:t xml:space="preserve"> </w:t>
      </w:r>
    </w:p>
    <w:p w14:paraId="3C0A27A0" w14:textId="77777777" w:rsidR="00A9534E" w:rsidRDefault="00A9534E" w:rsidP="00A9534E">
      <w:pPr>
        <w:pStyle w:val="Heading3"/>
      </w:pPr>
      <w:bookmarkStart w:id="14" w:name="_Toc26346763"/>
      <w:r>
        <w:rPr>
          <w:noProof/>
        </w:rPr>
        <w:drawing>
          <wp:anchor distT="0" distB="0" distL="114300" distR="114300" simplePos="0" relativeHeight="251658240" behindDoc="0" locked="0" layoutInCell="1" allowOverlap="1" wp14:anchorId="105C2D0C" wp14:editId="3B38CDBF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35750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Model Overview:</w:t>
      </w:r>
      <w:bookmarkEnd w:id="14"/>
    </w:p>
    <w:p w14:paraId="6C9EEBC8" w14:textId="77777777" w:rsidR="00A9534E" w:rsidRPr="00A9534E" w:rsidRDefault="00A9534E" w:rsidP="00A9534E"/>
    <w:p w14:paraId="27C83C83" w14:textId="77777777" w:rsidR="00A9534E" w:rsidRDefault="00D439DB" w:rsidP="00D439DB">
      <w:pPr>
        <w:pStyle w:val="Heading3"/>
      </w:pPr>
      <w:bookmarkStart w:id="15" w:name="_Toc26346764"/>
      <w:r>
        <w:t>Bộ tạo entity( Sinh viên )</w:t>
      </w:r>
      <w:bookmarkEnd w:id="15"/>
    </w:p>
    <w:p w14:paraId="47C633F3" w14:textId="77777777" w:rsidR="00D439DB" w:rsidRPr="00D439DB" w:rsidRDefault="00D439DB" w:rsidP="00D439DB">
      <w:r>
        <w:rPr>
          <w:noProof/>
        </w:rPr>
        <w:drawing>
          <wp:anchor distT="0" distB="0" distL="114300" distR="114300" simplePos="0" relativeHeight="251659264" behindDoc="0" locked="0" layoutInCell="1" allowOverlap="1" wp14:anchorId="0D39EE8F" wp14:editId="0281931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877481" cy="2448267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Gener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3BA43" w14:textId="77777777" w:rsidR="00D439DB" w:rsidRPr="00D439DB" w:rsidRDefault="00D439DB" w:rsidP="00D439DB"/>
    <w:p w14:paraId="04CD4CAC" w14:textId="77777777" w:rsidR="00010D9B" w:rsidRPr="00010D9B" w:rsidRDefault="00010D9B" w:rsidP="00010D9B"/>
    <w:p w14:paraId="53031C07" w14:textId="77777777" w:rsidR="0088317B" w:rsidRPr="00B470CE" w:rsidRDefault="0088317B" w:rsidP="00F85553">
      <w:pPr>
        <w:ind w:left="360"/>
      </w:pPr>
    </w:p>
    <w:p w14:paraId="39572590" w14:textId="77777777" w:rsidR="000429C9" w:rsidRDefault="000429C9" w:rsidP="00F85553">
      <w:pPr>
        <w:pStyle w:val="ListParagraph"/>
        <w:ind w:left="0"/>
      </w:pPr>
    </w:p>
    <w:p w14:paraId="5F48EA2A" w14:textId="77777777" w:rsidR="00E82025" w:rsidRDefault="00E82025" w:rsidP="00F85553">
      <w:pPr>
        <w:pStyle w:val="Subtitle"/>
        <w:ind w:left="0"/>
      </w:pPr>
    </w:p>
    <w:p w14:paraId="0B4C39D5" w14:textId="77777777" w:rsidR="00D439DB" w:rsidRPr="00D439DB" w:rsidRDefault="00D439DB" w:rsidP="00D439DB"/>
    <w:p w14:paraId="06535B6D" w14:textId="77777777" w:rsidR="00D439DB" w:rsidRPr="00D439DB" w:rsidRDefault="00D439DB" w:rsidP="00D439DB"/>
    <w:p w14:paraId="46E71D2B" w14:textId="77777777" w:rsidR="00D439DB" w:rsidRPr="00D439DB" w:rsidRDefault="00D439DB" w:rsidP="00D439DB"/>
    <w:p w14:paraId="2B56D9C8" w14:textId="77777777" w:rsidR="00D439DB" w:rsidRPr="00D439DB" w:rsidRDefault="00D439DB" w:rsidP="00D439DB"/>
    <w:p w14:paraId="3DED9B5B" w14:textId="77777777" w:rsidR="00D439DB" w:rsidRPr="00D439DB" w:rsidRDefault="00D439DB" w:rsidP="00D439DB"/>
    <w:p w14:paraId="5F6DD9C2" w14:textId="77777777" w:rsidR="00D439DB" w:rsidRPr="00D439DB" w:rsidRDefault="00D439DB" w:rsidP="00D439DB"/>
    <w:p w14:paraId="1447D04E" w14:textId="77777777" w:rsidR="00D439DB" w:rsidRPr="00D439DB" w:rsidRDefault="00D439DB" w:rsidP="00D439DB"/>
    <w:p w14:paraId="220EF83C" w14:textId="77777777" w:rsidR="00D439DB" w:rsidRDefault="00D439DB" w:rsidP="00D439DB">
      <w:pPr>
        <w:tabs>
          <w:tab w:val="left" w:pos="4290"/>
        </w:tabs>
        <w:ind w:left="0"/>
      </w:pPr>
    </w:p>
    <w:p w14:paraId="3355DC9B" w14:textId="77777777" w:rsidR="00D439DB" w:rsidRDefault="00D439DB" w:rsidP="00D439DB">
      <w:pPr>
        <w:tabs>
          <w:tab w:val="left" w:pos="4290"/>
        </w:tabs>
      </w:pPr>
      <w:r w:rsidRPr="001A1FF7">
        <w:rPr>
          <w:b/>
          <w:bCs/>
        </w:rPr>
        <w:lastRenderedPageBreak/>
        <w:t>Chức năng</w:t>
      </w:r>
      <w:r w:rsidR="001A1FF7">
        <w:rPr>
          <w:b/>
          <w:bCs/>
        </w:rPr>
        <w:t xml:space="preserve">: </w:t>
      </w:r>
      <w:r w:rsidR="001A1FF7">
        <w:t>Tạo ngẫu nhiên số lượng sinh viên và gán cho mỗi sinh viên tầng đi và tầng đến tùy theo xác suất có sẵn theo thời điểm trong ngày</w:t>
      </w:r>
    </w:p>
    <w:p w14:paraId="7FFCF2BB" w14:textId="77777777" w:rsidR="004E6C73" w:rsidRDefault="009A5758" w:rsidP="004E6C73">
      <w:pPr>
        <w:pStyle w:val="Heading3"/>
      </w:pPr>
      <w:bookmarkStart w:id="16" w:name="_Toc26346765"/>
      <w:r>
        <w:t>Hàng đợi từng tầng</w:t>
      </w:r>
      <w:bookmarkEnd w:id="16"/>
    </w:p>
    <w:p w14:paraId="25F8FAA1" w14:textId="77777777" w:rsidR="009A5758" w:rsidRDefault="00C90FD2" w:rsidP="009A575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F449C5" wp14:editId="19BEECC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05583" cy="466790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iting 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3AE5B" w14:textId="77777777" w:rsidR="009A5758" w:rsidRPr="009A5758" w:rsidRDefault="009A5758" w:rsidP="009A5758"/>
    <w:p w14:paraId="1734B7EC" w14:textId="77777777" w:rsidR="009A5758" w:rsidRPr="009A5758" w:rsidRDefault="009A5758" w:rsidP="009A5758"/>
    <w:p w14:paraId="5C808A8F" w14:textId="77777777" w:rsidR="009A5758" w:rsidRPr="009A5758" w:rsidRDefault="009A5758" w:rsidP="009A5758"/>
    <w:p w14:paraId="4A508822" w14:textId="77777777" w:rsidR="009A5758" w:rsidRPr="009A5758" w:rsidRDefault="009A5758" w:rsidP="009A5758"/>
    <w:p w14:paraId="0E8367AE" w14:textId="77777777" w:rsidR="009A5758" w:rsidRPr="009A5758" w:rsidRDefault="009A5758" w:rsidP="009A5758"/>
    <w:p w14:paraId="622D4431" w14:textId="77777777" w:rsidR="009A5758" w:rsidRPr="009A5758" w:rsidRDefault="009A5758" w:rsidP="009A5758"/>
    <w:p w14:paraId="7D9DFEAA" w14:textId="77777777" w:rsidR="009A5758" w:rsidRPr="009A5758" w:rsidRDefault="009A5758" w:rsidP="009A5758"/>
    <w:p w14:paraId="313FAB0E" w14:textId="77777777" w:rsidR="009A5758" w:rsidRPr="009A5758" w:rsidRDefault="009A5758" w:rsidP="009A5758"/>
    <w:p w14:paraId="7292161E" w14:textId="77777777" w:rsidR="009A5758" w:rsidRPr="009A5758" w:rsidRDefault="009A5758" w:rsidP="009A5758"/>
    <w:p w14:paraId="69677B86" w14:textId="77777777" w:rsidR="009A5758" w:rsidRPr="009A5758" w:rsidRDefault="009A5758" w:rsidP="009A5758"/>
    <w:p w14:paraId="41FAC2FC" w14:textId="77777777" w:rsidR="009A5758" w:rsidRPr="009A5758" w:rsidRDefault="009A5758" w:rsidP="009A5758"/>
    <w:p w14:paraId="4C170853" w14:textId="77777777" w:rsidR="009A5758" w:rsidRPr="009A5758" w:rsidRDefault="009A5758" w:rsidP="009A5758"/>
    <w:p w14:paraId="2AA73CA2" w14:textId="77777777" w:rsidR="009A5758" w:rsidRPr="009A5758" w:rsidRDefault="009A5758" w:rsidP="009A5758"/>
    <w:p w14:paraId="6CCDDC94" w14:textId="77777777" w:rsidR="009A5758" w:rsidRPr="009A5758" w:rsidRDefault="009A5758" w:rsidP="009A5758"/>
    <w:p w14:paraId="30940FC7" w14:textId="77777777" w:rsidR="009A5758" w:rsidRPr="009A5758" w:rsidRDefault="009A5758" w:rsidP="009A5758"/>
    <w:p w14:paraId="3B2E226E" w14:textId="77777777" w:rsidR="009A5758" w:rsidRPr="009A5758" w:rsidRDefault="009A5758" w:rsidP="009A5758"/>
    <w:p w14:paraId="73EBA755" w14:textId="77777777" w:rsidR="009A5758" w:rsidRPr="009A5758" w:rsidRDefault="009A5758" w:rsidP="009A5758"/>
    <w:p w14:paraId="327F4BC2" w14:textId="77777777" w:rsidR="009A5758" w:rsidRPr="009A5758" w:rsidRDefault="009A5758" w:rsidP="009A5758"/>
    <w:p w14:paraId="588A3042" w14:textId="77777777" w:rsidR="009A5758" w:rsidRPr="009A5758" w:rsidRDefault="009A5758" w:rsidP="009A5758"/>
    <w:p w14:paraId="486A4B90" w14:textId="77777777" w:rsidR="009A5758" w:rsidRPr="009A5758" w:rsidRDefault="009A5758" w:rsidP="009A5758"/>
    <w:p w14:paraId="30E1A942" w14:textId="77777777" w:rsidR="009A5758" w:rsidRPr="009A5758" w:rsidRDefault="009A5758" w:rsidP="009A5758"/>
    <w:p w14:paraId="5C270990" w14:textId="77777777" w:rsidR="009A5758" w:rsidRPr="009A5758" w:rsidRDefault="009A5758" w:rsidP="009A5758"/>
    <w:p w14:paraId="60A6C92E" w14:textId="77777777" w:rsidR="009A5758" w:rsidRPr="009A5758" w:rsidRDefault="009A5758" w:rsidP="009A5758"/>
    <w:p w14:paraId="7980CAD1" w14:textId="77777777" w:rsidR="009A5758" w:rsidRPr="009A5758" w:rsidRDefault="009A5758" w:rsidP="009A5758"/>
    <w:p w14:paraId="5CF19D59" w14:textId="77777777" w:rsidR="009A5758" w:rsidRPr="009A5758" w:rsidRDefault="009A5758" w:rsidP="009A5758"/>
    <w:p w14:paraId="3C2E4F0D" w14:textId="77777777" w:rsidR="009A5758" w:rsidRDefault="009A5758" w:rsidP="009A5758">
      <w:pPr>
        <w:rPr>
          <w:b/>
          <w:bCs/>
        </w:rPr>
      </w:pPr>
    </w:p>
    <w:p w14:paraId="579B78E4" w14:textId="77777777" w:rsidR="009A5758" w:rsidRDefault="009A5758" w:rsidP="009A5758">
      <w:pPr>
        <w:rPr>
          <w:b/>
          <w:bCs/>
        </w:rPr>
      </w:pPr>
    </w:p>
    <w:p w14:paraId="0279B480" w14:textId="77777777" w:rsidR="009A5758" w:rsidRDefault="009A5758" w:rsidP="009A5758">
      <w:r>
        <w:rPr>
          <w:b/>
          <w:bCs/>
        </w:rPr>
        <w:t xml:space="preserve">Chức năng: </w:t>
      </w:r>
      <w:r>
        <w:t>Xếp các sinh viên vào các hàng đợi để tiện cho việc quản lí</w:t>
      </w:r>
    </w:p>
    <w:p w14:paraId="120E34AC" w14:textId="77777777" w:rsidR="009A5758" w:rsidRDefault="009A5758" w:rsidP="009A5758">
      <w:pPr>
        <w:pStyle w:val="Heading3"/>
      </w:pPr>
      <w:bookmarkStart w:id="17" w:name="_Toc26346766"/>
      <w:r>
        <w:lastRenderedPageBreak/>
        <w:t>Bộ điều khiển thang máy – máy trạng thái</w:t>
      </w:r>
      <w:bookmarkEnd w:id="17"/>
    </w:p>
    <w:p w14:paraId="4607575E" w14:textId="77777777" w:rsidR="009A5758" w:rsidRDefault="009A5758" w:rsidP="009A5758">
      <w:r>
        <w:rPr>
          <w:noProof/>
        </w:rPr>
        <w:drawing>
          <wp:anchor distT="0" distB="0" distL="114300" distR="114300" simplePos="0" relativeHeight="251661312" behindDoc="0" locked="0" layoutInCell="1" allowOverlap="1" wp14:anchorId="4C8F43F9" wp14:editId="2F2F7695">
            <wp:simplePos x="0" y="0"/>
            <wp:positionH relativeFrom="margin">
              <wp:align>center</wp:align>
            </wp:positionH>
            <wp:positionV relativeFrom="paragraph">
              <wp:posOffset>-41275</wp:posOffset>
            </wp:positionV>
            <wp:extent cx="3395345" cy="2105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S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F9A6D" w14:textId="77777777" w:rsidR="009A5758" w:rsidRPr="009A5758" w:rsidRDefault="009A5758" w:rsidP="009A5758"/>
    <w:p w14:paraId="45C402F1" w14:textId="77777777" w:rsidR="009A5758" w:rsidRPr="009A5758" w:rsidRDefault="009A5758" w:rsidP="009A5758"/>
    <w:p w14:paraId="0BB1AC00" w14:textId="77777777" w:rsidR="009A5758" w:rsidRPr="009A5758" w:rsidRDefault="009A5758" w:rsidP="009A5758"/>
    <w:p w14:paraId="3A202450" w14:textId="77777777" w:rsidR="009A5758" w:rsidRPr="009A5758" w:rsidRDefault="009A5758" w:rsidP="009A5758"/>
    <w:p w14:paraId="7E1DE042" w14:textId="77777777" w:rsidR="009A5758" w:rsidRPr="009A5758" w:rsidRDefault="009A5758" w:rsidP="009A5758"/>
    <w:p w14:paraId="5B3143F4" w14:textId="77777777" w:rsidR="009A5758" w:rsidRPr="009A5758" w:rsidRDefault="009A5758" w:rsidP="009A5758"/>
    <w:p w14:paraId="0C08CAC6" w14:textId="77777777" w:rsidR="009A5758" w:rsidRPr="009A5758" w:rsidRDefault="009A5758" w:rsidP="009A5758"/>
    <w:p w14:paraId="4857CD52" w14:textId="77777777" w:rsidR="009A5758" w:rsidRPr="009A5758" w:rsidRDefault="009A5758" w:rsidP="009A5758"/>
    <w:p w14:paraId="6B6C8FE3" w14:textId="77777777" w:rsidR="009A5758" w:rsidRDefault="009A5758" w:rsidP="009A5758"/>
    <w:p w14:paraId="3ED8F425" w14:textId="77777777" w:rsidR="009A5758" w:rsidRDefault="009A5758" w:rsidP="009A5758"/>
    <w:p w14:paraId="241B12E0" w14:textId="77777777" w:rsidR="00C90FD2" w:rsidRDefault="00C90FD2" w:rsidP="009A5758">
      <w:pPr>
        <w:rPr>
          <w:b/>
          <w:bCs/>
        </w:rPr>
      </w:pPr>
    </w:p>
    <w:p w14:paraId="3DAFD046" w14:textId="77777777" w:rsidR="00C90FD2" w:rsidRDefault="00C90FD2" w:rsidP="009A5758">
      <w:pPr>
        <w:rPr>
          <w:b/>
          <w:bCs/>
        </w:rPr>
      </w:pPr>
    </w:p>
    <w:p w14:paraId="1CD5F06A" w14:textId="77777777" w:rsidR="009A5758" w:rsidRDefault="009A5758" w:rsidP="009A5758">
      <w:r>
        <w:rPr>
          <w:b/>
          <w:bCs/>
        </w:rPr>
        <w:t xml:space="preserve">Chức năng: </w:t>
      </w:r>
      <w:r>
        <w:t xml:space="preserve">Bộ điều khiển thang máy thực hiện việc di chuyển sinh viên theo giải thuật </w:t>
      </w:r>
      <w:r w:rsidRPr="009A5758">
        <w:rPr>
          <w:b/>
          <w:bCs/>
          <w:i/>
          <w:iCs/>
        </w:rPr>
        <w:t>C-</w:t>
      </w:r>
      <w:r>
        <w:rPr>
          <w:b/>
          <w:bCs/>
          <w:i/>
          <w:iCs/>
        </w:rPr>
        <w:t xml:space="preserve">LOOK, </w:t>
      </w:r>
      <w:r>
        <w:t>hiện thực với ý tưởng máy trạng thái với những trạng thái sau:</w:t>
      </w:r>
    </w:p>
    <w:p w14:paraId="5674C3F6" w14:textId="77777777" w:rsidR="009A5758" w:rsidRDefault="009A5758" w:rsidP="009A5758">
      <w:pPr>
        <w:pStyle w:val="ListParagraph"/>
        <w:numPr>
          <w:ilvl w:val="0"/>
          <w:numId w:val="23"/>
        </w:numPr>
      </w:pPr>
      <w:r>
        <w:t>State 0: Trạng thái nghỉ khi không có nút nào được nhấn</w:t>
      </w:r>
    </w:p>
    <w:p w14:paraId="588E89B6" w14:textId="77777777" w:rsidR="009A5758" w:rsidRDefault="009A5758" w:rsidP="009A5758">
      <w:pPr>
        <w:pStyle w:val="ListParagraph"/>
        <w:numPr>
          <w:ilvl w:val="0"/>
          <w:numId w:val="23"/>
        </w:numPr>
      </w:pPr>
      <w:r>
        <w:t>State 1: Trạng thái thang máy dừng và đang đón sinh viên</w:t>
      </w:r>
    </w:p>
    <w:p w14:paraId="6F45E0AF" w14:textId="77777777" w:rsidR="009A5758" w:rsidRDefault="009A5758" w:rsidP="009A5758">
      <w:pPr>
        <w:pStyle w:val="ListParagraph"/>
        <w:numPr>
          <w:ilvl w:val="0"/>
          <w:numId w:val="23"/>
        </w:numPr>
      </w:pPr>
      <w:r>
        <w:t>State 2: Trạng thái thang máy đang di chuyển giữa các tầng</w:t>
      </w:r>
    </w:p>
    <w:p w14:paraId="66C9840C" w14:textId="77777777" w:rsidR="009A5758" w:rsidRDefault="009A5758" w:rsidP="009A5758">
      <w:pPr>
        <w:pStyle w:val="ListParagraph"/>
        <w:numPr>
          <w:ilvl w:val="0"/>
          <w:numId w:val="23"/>
        </w:numPr>
      </w:pPr>
      <w:r>
        <w:t>State CF: Trạng thái thang máy đang chọn hướng di chuyển</w:t>
      </w:r>
    </w:p>
    <w:p w14:paraId="5BDB9E8B" w14:textId="77777777" w:rsidR="00C301F9" w:rsidRDefault="00C301F9" w:rsidP="00C301F9">
      <w:pPr>
        <w:pStyle w:val="Heading3"/>
      </w:pPr>
      <w:bookmarkStart w:id="18" w:name="_Toc26346767"/>
      <w:r>
        <w:t>Các mô phỏng:</w:t>
      </w:r>
      <w:bookmarkEnd w:id="18"/>
    </w:p>
    <w:p w14:paraId="135E20B4" w14:textId="77777777" w:rsidR="00C301F9" w:rsidRDefault="00C301F9" w:rsidP="00C301F9">
      <w:r>
        <w:t>Với mục đích đánh giá ảnh hưởng của sức chứa thang máy và thời gian chuyển tầng, các factor sau được đưa ra:</w:t>
      </w:r>
    </w:p>
    <w:p w14:paraId="1D194394" w14:textId="77777777" w:rsidR="00C301F9" w:rsidRDefault="00C301F9" w:rsidP="00C301F9">
      <w:pPr>
        <w:pStyle w:val="ListParagraph"/>
        <w:numPr>
          <w:ilvl w:val="0"/>
          <w:numId w:val="24"/>
        </w:numPr>
      </w:pPr>
      <w:r>
        <w:t xml:space="preserve">Sức chứa thang máy: </w:t>
      </w:r>
      <w:r w:rsidR="00001B36">
        <w:t>10</w:t>
      </w:r>
      <w:r>
        <w:t xml:space="preserve"> người, 1</w:t>
      </w:r>
      <w:r w:rsidR="00001B36">
        <w:t>5</w:t>
      </w:r>
      <w:r>
        <w:t xml:space="preserve"> người, </w:t>
      </w:r>
      <w:r w:rsidR="00001B36">
        <w:t>20</w:t>
      </w:r>
      <w:r>
        <w:t xml:space="preserve"> người, 2</w:t>
      </w:r>
      <w:r w:rsidR="00001B36">
        <w:t>5</w:t>
      </w:r>
      <w:r>
        <w:t xml:space="preserve"> người</w:t>
      </w:r>
    </w:p>
    <w:p w14:paraId="6D42425B" w14:textId="77777777" w:rsidR="007B06E2" w:rsidRDefault="007B06E2" w:rsidP="00C301F9">
      <w:pPr>
        <w:pStyle w:val="ListParagraph"/>
        <w:numPr>
          <w:ilvl w:val="0"/>
          <w:numId w:val="24"/>
        </w:numPr>
      </w:pPr>
      <w:r>
        <w:t xml:space="preserve">Thời gian chuyển tầng: </w:t>
      </w:r>
      <w:r w:rsidR="00001B36">
        <w:t>3</w:t>
      </w:r>
      <w:r>
        <w:t xml:space="preserve"> giây, </w:t>
      </w:r>
      <w:r w:rsidR="007F42BA">
        <w:t>4</w:t>
      </w:r>
      <w:r>
        <w:t xml:space="preserve"> giây, </w:t>
      </w:r>
      <w:r w:rsidR="007F42BA">
        <w:t>5</w:t>
      </w:r>
      <w:r>
        <w:t xml:space="preserve"> giây, </w:t>
      </w:r>
      <w:r w:rsidR="007F42BA">
        <w:t>6</w:t>
      </w:r>
      <w:r>
        <w:t xml:space="preserve"> giây</w:t>
      </w:r>
    </w:p>
    <w:p w14:paraId="21F882BD" w14:textId="77777777" w:rsidR="006E306C" w:rsidRDefault="006E306C" w:rsidP="006E306C"/>
    <w:p w14:paraId="55BC52DE" w14:textId="77777777" w:rsidR="006E306C" w:rsidRDefault="006E306C" w:rsidP="006E306C">
      <w:pPr>
        <w:rPr>
          <w:b/>
          <w:bCs/>
        </w:rPr>
      </w:pPr>
      <w:r>
        <w:rPr>
          <w:b/>
          <w:bCs/>
        </w:rPr>
        <w:t>Tổng số lượng mô phỏng: 16</w:t>
      </w:r>
    </w:p>
    <w:p w14:paraId="34C3F00E" w14:textId="77777777" w:rsidR="006E306C" w:rsidRDefault="008C29F8" w:rsidP="008C29F8">
      <w:pPr>
        <w:pStyle w:val="Heading2"/>
      </w:pPr>
      <w:bookmarkStart w:id="19" w:name="_Toc26346768"/>
      <w:r>
        <w:t>Analyze and Interpret Data</w:t>
      </w:r>
      <w:bookmarkEnd w:id="19"/>
    </w:p>
    <w:p w14:paraId="5BDD2805" w14:textId="77777777" w:rsidR="0058217A" w:rsidRPr="0058217A" w:rsidRDefault="0058217A" w:rsidP="0058217A">
      <w:r>
        <w:t xml:space="preserve">Tất cả 16 báo cáo cụ thể có thể được tìm ở: </w:t>
      </w:r>
    </w:p>
    <w:p w14:paraId="4E5526FA" w14:textId="77777777" w:rsidR="00A23693" w:rsidRDefault="00445419" w:rsidP="00445419">
      <w:pPr>
        <w:pStyle w:val="Heading3"/>
        <w:numPr>
          <w:ilvl w:val="0"/>
          <w:numId w:val="25"/>
        </w:numPr>
        <w:ind w:left="1701" w:hanging="283"/>
      </w:pPr>
      <w:bookmarkStart w:id="20" w:name="_Toc26346769"/>
      <w:r>
        <w:t>Dữ liệu thời gian chờ trung bình</w:t>
      </w:r>
      <w:bookmarkEnd w:id="20"/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2220"/>
        <w:gridCol w:w="1053"/>
        <w:gridCol w:w="1053"/>
        <w:gridCol w:w="1053"/>
        <w:gridCol w:w="1053"/>
        <w:gridCol w:w="1420"/>
      </w:tblGrid>
      <w:tr w:rsidR="00445419" w:rsidRPr="00445419" w14:paraId="19AA9D9A" w14:textId="77777777" w:rsidTr="00445419">
        <w:trPr>
          <w:trHeight w:val="435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128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  <w:vertAlign w:val="subscript"/>
              </w:rPr>
              <w:t xml:space="preserve">Maximum Students </w:t>
            </w:r>
            <w:r w:rsidRPr="00445419">
              <w:rPr>
                <w:rFonts w:ascii="Calibri" w:eastAsia="Times New Roman" w:hAnsi="Calibri" w:cs="Calibri"/>
                <w:color w:val="000000"/>
                <w:sz w:val="22"/>
                <w:vertAlign w:val="superscript"/>
              </w:rPr>
              <w:t>Transition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6005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624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1C0D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0BE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1CB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</w:tr>
      <w:tr w:rsidR="00445419" w:rsidRPr="00445419" w14:paraId="3D712B71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D49E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9A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7.107588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178C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11.96294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391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19.68876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078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28.83658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DBC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16.898967</w:t>
            </w:r>
          </w:p>
        </w:tc>
        <w:bookmarkStart w:id="21" w:name="_GoBack"/>
        <w:bookmarkEnd w:id="21"/>
      </w:tr>
      <w:tr w:rsidR="00445419" w:rsidRPr="00445419" w14:paraId="7B873A18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6DF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3D0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6.641064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F408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9.149112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C37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12.04279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00B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15.85422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BE8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10.921797</w:t>
            </w:r>
          </w:p>
        </w:tc>
      </w:tr>
      <w:tr w:rsidR="00445419" w:rsidRPr="00445419" w14:paraId="49CD11EB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A5D4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7A4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6.633756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BB7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9.057204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0E75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11.33514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A838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13.79441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672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10.205127</w:t>
            </w:r>
          </w:p>
        </w:tc>
      </w:tr>
      <w:tr w:rsidR="00445419" w:rsidRPr="00445419" w14:paraId="21A733F4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3A8A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95A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6.633756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FEA2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9.048456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48B8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11.29471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99B4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13.64609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669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10.155753</w:t>
            </w:r>
          </w:p>
        </w:tc>
      </w:tr>
      <w:tr w:rsidR="00445419" w:rsidRPr="00445419" w14:paraId="0C9C59FB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D89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784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6.754041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A1B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9.804429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07A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13.59035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A29C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18.03282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12F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12.045411</w:t>
            </w:r>
          </w:p>
        </w:tc>
      </w:tr>
    </w:tbl>
    <w:p w14:paraId="6534AF06" w14:textId="77777777" w:rsidR="0058217A" w:rsidRDefault="0058217A" w:rsidP="0058217A">
      <w:pPr>
        <w:rPr>
          <w:b/>
          <w:bCs/>
        </w:rPr>
      </w:pPr>
      <w:r>
        <w:rPr>
          <w:b/>
          <w:bCs/>
        </w:rPr>
        <w:lastRenderedPageBreak/>
        <w:t>Dữ liệu tổng hợp:</w:t>
      </w:r>
    </w:p>
    <w:p w14:paraId="312B65E7" w14:textId="77777777" w:rsidR="0058217A" w:rsidRDefault="0058217A" w:rsidP="0058217A">
      <w:pPr>
        <w:rPr>
          <w:b/>
          <w:bCs/>
        </w:rPr>
      </w:pPr>
    </w:p>
    <w:p w14:paraId="68F117E5" w14:textId="77777777" w:rsidR="0058217A" w:rsidRDefault="0058217A" w:rsidP="0058217A">
      <w:pPr>
        <w:rPr>
          <w:b/>
          <w:bCs/>
        </w:rPr>
      </w:pPr>
      <w:r w:rsidRPr="0058217A">
        <w:rPr>
          <w:b/>
          <w:bCs/>
        </w:rPr>
        <w:drawing>
          <wp:anchor distT="0" distB="0" distL="114300" distR="114300" simplePos="0" relativeHeight="251666432" behindDoc="0" locked="0" layoutInCell="1" allowOverlap="1" wp14:anchorId="4AE504C6" wp14:editId="4EF5072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67743" cy="55538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EA940" w14:textId="77777777" w:rsidR="000D24AE" w:rsidRPr="000D24AE" w:rsidRDefault="000D24AE" w:rsidP="000D24AE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Trung bình: </w:t>
      </w:r>
      <w:r>
        <w:t>Một học sinh phải đợi 12.0454 giây(cả trong hàng lẫn trong thang máy)</w:t>
      </w:r>
    </w:p>
    <w:p w14:paraId="0D1FB5CC" w14:textId="77777777" w:rsidR="000D24AE" w:rsidRPr="005639A9" w:rsidRDefault="000D24AE" w:rsidP="000D24AE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Variance: </w:t>
      </w:r>
      <w:r w:rsidR="005639A9">
        <w:t xml:space="preserve">33.34 </w:t>
      </w:r>
    </w:p>
    <w:p w14:paraId="148E19C5" w14:textId="77777777" w:rsidR="005639A9" w:rsidRPr="005639A9" w:rsidRDefault="005639A9" w:rsidP="000D24AE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SD: </w:t>
      </w:r>
      <w:r>
        <w:t xml:space="preserve">5.77 </w:t>
      </w:r>
      <w:r w:rsidR="00821C1A">
        <w:t>giây</w:t>
      </w:r>
    </w:p>
    <w:p w14:paraId="2A7F590F" w14:textId="77777777" w:rsidR="005639A9" w:rsidRPr="000D24AE" w:rsidRDefault="005639A9" w:rsidP="000D24AE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 xml:space="preserve">SEM: </w:t>
      </w:r>
      <w:r>
        <w:t>1.44</w:t>
      </w:r>
      <w:r w:rsidR="00821C1A">
        <w:t xml:space="preserve"> giây</w:t>
      </w:r>
    </w:p>
    <w:p w14:paraId="72885AA7" w14:textId="77777777" w:rsidR="00445419" w:rsidRDefault="00445419" w:rsidP="00445419">
      <w:pPr>
        <w:pStyle w:val="Heading3"/>
      </w:pPr>
      <w:bookmarkStart w:id="22" w:name="_Toc26346770"/>
      <w:r>
        <w:t>Dữ liệu số giờ thang máy ở trạng thái idle</w:t>
      </w:r>
      <w:bookmarkEnd w:id="22"/>
    </w:p>
    <w:p w14:paraId="740AC06F" w14:textId="77777777" w:rsidR="005639A9" w:rsidRDefault="005639A9" w:rsidP="005639A9"/>
    <w:p w14:paraId="5B85679F" w14:textId="77777777" w:rsidR="005639A9" w:rsidRPr="005639A9" w:rsidRDefault="005639A9" w:rsidP="005639A9"/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2220"/>
        <w:gridCol w:w="960"/>
        <w:gridCol w:w="960"/>
        <w:gridCol w:w="960"/>
        <w:gridCol w:w="960"/>
        <w:gridCol w:w="1420"/>
      </w:tblGrid>
      <w:tr w:rsidR="00445419" w:rsidRPr="00445419" w14:paraId="53079A68" w14:textId="77777777" w:rsidTr="00445419">
        <w:trPr>
          <w:trHeight w:val="36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1DF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  <w:vertAlign w:val="subscript"/>
              </w:rPr>
              <w:lastRenderedPageBreak/>
              <w:t xml:space="preserve">Maximum Students </w:t>
            </w:r>
            <w:r w:rsidRPr="00445419">
              <w:rPr>
                <w:rFonts w:ascii="Calibri" w:eastAsia="Times New Roman" w:hAnsi="Calibri" w:cs="Calibri"/>
                <w:color w:val="000000"/>
                <w:sz w:val="22"/>
                <w:vertAlign w:val="superscript"/>
              </w:rPr>
              <w:t>Transition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944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57E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53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ECF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A4D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</w:tr>
      <w:tr w:rsidR="00445419" w:rsidRPr="00445419" w14:paraId="1958721A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5A8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CEB8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4.045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4A1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987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1.984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0E75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1.422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451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2.5705</w:t>
            </w:r>
          </w:p>
        </w:tc>
      </w:tr>
      <w:tr w:rsidR="00445419" w:rsidRPr="00445419" w14:paraId="754AC9B2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14C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21A2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FE8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16C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775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C3B5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2.61725</w:t>
            </w:r>
          </w:p>
        </w:tc>
      </w:tr>
      <w:tr w:rsidR="00445419" w:rsidRPr="00445419" w14:paraId="38E2FCA7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B4CA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7E6E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BA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30A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46D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1.506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4677D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2.61475</w:t>
            </w:r>
          </w:p>
        </w:tc>
      </w:tr>
      <w:tr w:rsidR="00445419" w:rsidRPr="00445419" w14:paraId="65535DB7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6F2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245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333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C11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0EA4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1.498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574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2.61275</w:t>
            </w:r>
          </w:p>
        </w:tc>
      </w:tr>
      <w:tr w:rsidR="00445419" w:rsidRPr="00445419" w14:paraId="04FEBB6C" w14:textId="77777777" w:rsidTr="0044541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304A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558E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4.04875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1E2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2.8565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717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D8D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1.484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C4A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2.6038125</w:t>
            </w:r>
          </w:p>
        </w:tc>
      </w:tr>
    </w:tbl>
    <w:p w14:paraId="3B68CAAB" w14:textId="77777777" w:rsidR="005639A9" w:rsidRDefault="005639A9" w:rsidP="00445419">
      <w:pPr>
        <w:ind w:left="0"/>
      </w:pPr>
    </w:p>
    <w:p w14:paraId="3E33E7F1" w14:textId="77777777" w:rsidR="00445419" w:rsidRDefault="005639A9" w:rsidP="005639A9">
      <w:r w:rsidRPr="005639A9">
        <w:drawing>
          <wp:anchor distT="0" distB="0" distL="114300" distR="114300" simplePos="0" relativeHeight="251667456" behindDoc="0" locked="0" layoutInCell="1" allowOverlap="1" wp14:anchorId="29215517" wp14:editId="7ECA23FA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3972479" cy="5611008"/>
            <wp:effectExtent l="0" t="0" r="9525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Dữ liệu tổng hợp:</w:t>
      </w:r>
    </w:p>
    <w:p w14:paraId="6855CD55" w14:textId="77777777" w:rsidR="005639A9" w:rsidRDefault="005639A9" w:rsidP="00445419">
      <w:pPr>
        <w:ind w:left="0"/>
      </w:pPr>
    </w:p>
    <w:p w14:paraId="3EB32C57" w14:textId="77777777" w:rsidR="005639A9" w:rsidRDefault="005639A9" w:rsidP="005639A9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Trung bình: </w:t>
      </w:r>
      <w:r>
        <w:t>Thang máy ở trạng thái idle 2.6 giờ / 12 giờ làm việc, hiệu suất 78.33%</w:t>
      </w:r>
    </w:p>
    <w:p w14:paraId="7AB8E61C" w14:textId="77777777" w:rsidR="00821C1A" w:rsidRDefault="00821C1A" w:rsidP="005639A9">
      <w:pPr>
        <w:pStyle w:val="ListParagraph"/>
        <w:numPr>
          <w:ilvl w:val="0"/>
          <w:numId w:val="27"/>
        </w:numPr>
      </w:pPr>
      <w:r>
        <w:rPr>
          <w:b/>
          <w:bCs/>
        </w:rPr>
        <w:t>Variance:</w:t>
      </w:r>
      <w:r>
        <w:t xml:space="preserve"> 1 </w:t>
      </w:r>
    </w:p>
    <w:p w14:paraId="2260BE94" w14:textId="77777777" w:rsidR="00821C1A" w:rsidRDefault="00821C1A" w:rsidP="005639A9">
      <w:pPr>
        <w:pStyle w:val="ListParagraph"/>
        <w:numPr>
          <w:ilvl w:val="0"/>
          <w:numId w:val="27"/>
        </w:numPr>
      </w:pPr>
      <w:r>
        <w:rPr>
          <w:b/>
          <w:bCs/>
        </w:rPr>
        <w:lastRenderedPageBreak/>
        <w:t xml:space="preserve">SD: </w:t>
      </w:r>
      <w:r>
        <w:t>1</w:t>
      </w:r>
      <w:r>
        <w:rPr>
          <w:b/>
          <w:bCs/>
        </w:rPr>
        <w:t xml:space="preserve"> </w:t>
      </w:r>
      <w:r>
        <w:t>giờ</w:t>
      </w:r>
    </w:p>
    <w:p w14:paraId="747BF7B9" w14:textId="77777777" w:rsidR="00821C1A" w:rsidRPr="00445419" w:rsidRDefault="00821C1A" w:rsidP="005639A9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SEM: </w:t>
      </w:r>
      <w:r>
        <w:t>1 giờ</w:t>
      </w:r>
    </w:p>
    <w:p w14:paraId="52DB6ABE" w14:textId="77777777" w:rsidR="00445419" w:rsidRDefault="00445419" w:rsidP="00445419">
      <w:pPr>
        <w:pStyle w:val="Heading3"/>
      </w:pPr>
      <w:bookmarkStart w:id="23" w:name="_Toc26346771"/>
      <w:r>
        <w:t>Dữ liệu số sinh viên tối đa trong hệ thống</w:t>
      </w:r>
      <w:bookmarkEnd w:id="23"/>
    </w:p>
    <w:p w14:paraId="469AE2A6" w14:textId="77777777" w:rsidR="00445419" w:rsidRPr="00445419" w:rsidRDefault="00445419" w:rsidP="00445419"/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2220"/>
        <w:gridCol w:w="960"/>
        <w:gridCol w:w="960"/>
        <w:gridCol w:w="960"/>
        <w:gridCol w:w="960"/>
        <w:gridCol w:w="1420"/>
      </w:tblGrid>
      <w:tr w:rsidR="00445419" w:rsidRPr="00445419" w14:paraId="33182063" w14:textId="77777777" w:rsidTr="00AB643D">
        <w:trPr>
          <w:trHeight w:val="36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DC2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  <w:vertAlign w:val="subscript"/>
              </w:rPr>
              <w:t xml:space="preserve">Maximum Students </w:t>
            </w:r>
            <w:r w:rsidRPr="00445419">
              <w:rPr>
                <w:rFonts w:ascii="Calibri" w:eastAsia="Times New Roman" w:hAnsi="Calibri" w:cs="Calibri"/>
                <w:color w:val="000000"/>
                <w:sz w:val="22"/>
                <w:vertAlign w:val="superscript"/>
              </w:rPr>
              <w:t>Transition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F34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B13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CE0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6863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7E4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</w:tr>
      <w:tr w:rsidR="00445419" w:rsidRPr="00445419" w14:paraId="66DF1F97" w14:textId="77777777" w:rsidTr="00AB643D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463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740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599C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A0A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A8A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AAB2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60.25</w:t>
            </w:r>
          </w:p>
        </w:tc>
      </w:tr>
      <w:tr w:rsidR="00445419" w:rsidRPr="00445419" w14:paraId="03B21EFA" w14:textId="77777777" w:rsidTr="00AB643D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D52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DED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5F6A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0F8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1D84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1883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</w:tr>
      <w:tr w:rsidR="00445419" w:rsidRPr="00445419" w14:paraId="6EB5EF6B" w14:textId="77777777" w:rsidTr="00AB643D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17F0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381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A565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E1C4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0062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83D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29.25</w:t>
            </w:r>
          </w:p>
        </w:tc>
      </w:tr>
      <w:tr w:rsidR="00445419" w:rsidRPr="00445419" w14:paraId="4FED3CB7" w14:textId="77777777" w:rsidTr="00AB643D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DDDF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938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2C0A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4EBB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2045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C3B7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</w:tr>
      <w:tr w:rsidR="00445419" w:rsidRPr="00445419" w14:paraId="3A17E9EA" w14:textId="77777777" w:rsidTr="00AB643D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0E46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6C72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21.75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32A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BC41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D3B8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05F9" w14:textId="77777777" w:rsidR="00445419" w:rsidRPr="00445419" w:rsidRDefault="00445419" w:rsidP="00445419">
            <w:pPr>
              <w:ind w:left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45419">
              <w:rPr>
                <w:rFonts w:ascii="Calibri" w:eastAsia="Times New Roman" w:hAnsi="Calibri" w:cs="Calibri"/>
                <w:color w:val="000000"/>
                <w:sz w:val="22"/>
              </w:rPr>
              <w:t>37.875</w:t>
            </w:r>
          </w:p>
        </w:tc>
      </w:tr>
    </w:tbl>
    <w:p w14:paraId="42758249" w14:textId="77777777" w:rsidR="00445419" w:rsidRPr="00445419" w:rsidRDefault="00445419" w:rsidP="00445419"/>
    <w:p w14:paraId="311400EA" w14:textId="77777777" w:rsidR="00445419" w:rsidRDefault="00ED726C" w:rsidP="00445419">
      <w:pPr>
        <w:rPr>
          <w:b/>
          <w:bCs/>
        </w:rPr>
      </w:pPr>
      <w:r w:rsidRPr="00ED726C">
        <w:rPr>
          <w:b/>
          <w:bCs/>
        </w:rPr>
        <w:drawing>
          <wp:anchor distT="0" distB="0" distL="114300" distR="114300" simplePos="0" relativeHeight="251668480" behindDoc="0" locked="0" layoutInCell="1" allowOverlap="1" wp14:anchorId="2BD318BF" wp14:editId="5C6912A7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3059430" cy="426720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Dữ liệu tổng hợp:</w:t>
      </w:r>
    </w:p>
    <w:p w14:paraId="6773D50A" w14:textId="77777777" w:rsidR="00ED726C" w:rsidRPr="00ED726C" w:rsidRDefault="00ED726C" w:rsidP="00445419">
      <w:pPr>
        <w:rPr>
          <w:b/>
          <w:bCs/>
        </w:rPr>
      </w:pPr>
    </w:p>
    <w:p w14:paraId="61C0DE23" w14:textId="77777777" w:rsidR="00445419" w:rsidRDefault="00ED726C" w:rsidP="00ED726C">
      <w:pPr>
        <w:pStyle w:val="ListParagraph"/>
        <w:numPr>
          <w:ilvl w:val="0"/>
          <w:numId w:val="28"/>
        </w:numPr>
      </w:pPr>
      <w:r>
        <w:rPr>
          <w:b/>
          <w:bCs/>
        </w:rPr>
        <w:t xml:space="preserve">Trung bình: </w:t>
      </w:r>
      <w:r>
        <w:t>xấp xỉ 38 sinh viên</w:t>
      </w:r>
    </w:p>
    <w:p w14:paraId="3F16C812" w14:textId="77777777" w:rsidR="00ED726C" w:rsidRDefault="00ED726C" w:rsidP="00ED726C">
      <w:pPr>
        <w:pStyle w:val="ListParagraph"/>
        <w:numPr>
          <w:ilvl w:val="0"/>
          <w:numId w:val="28"/>
        </w:numPr>
      </w:pPr>
      <w:r>
        <w:rPr>
          <w:b/>
          <w:bCs/>
        </w:rPr>
        <w:t>Variance:</w:t>
      </w:r>
      <w:r>
        <w:t xml:space="preserve"> 422</w:t>
      </w:r>
    </w:p>
    <w:p w14:paraId="68062ED5" w14:textId="77777777" w:rsidR="00ED726C" w:rsidRDefault="00ED726C" w:rsidP="00ED726C">
      <w:pPr>
        <w:pStyle w:val="ListParagraph"/>
        <w:numPr>
          <w:ilvl w:val="0"/>
          <w:numId w:val="28"/>
        </w:numPr>
      </w:pPr>
      <w:r>
        <w:rPr>
          <w:b/>
          <w:bCs/>
        </w:rPr>
        <w:t>SD:</w:t>
      </w:r>
      <w:r>
        <w:t xml:space="preserve"> 20 sinh viên</w:t>
      </w:r>
    </w:p>
    <w:p w14:paraId="503F887B" w14:textId="77777777" w:rsidR="00ED726C" w:rsidRDefault="00ED726C" w:rsidP="00ED726C">
      <w:pPr>
        <w:pStyle w:val="ListParagraph"/>
        <w:numPr>
          <w:ilvl w:val="0"/>
          <w:numId w:val="28"/>
        </w:numPr>
      </w:pPr>
      <w:r>
        <w:rPr>
          <w:b/>
          <w:bCs/>
        </w:rPr>
        <w:t>SEM:</w:t>
      </w:r>
      <w:r>
        <w:t xml:space="preserve"> 5 sinh viên</w:t>
      </w:r>
    </w:p>
    <w:p w14:paraId="3063AE20" w14:textId="77777777" w:rsidR="00A23693" w:rsidRDefault="00ED726C" w:rsidP="00944D17">
      <w:pPr>
        <w:pStyle w:val="Heading2"/>
      </w:pPr>
      <w:bookmarkStart w:id="24" w:name="_Toc2634677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DEAF01" wp14:editId="08EC9681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943600" cy="3368675"/>
            <wp:effectExtent l="0" t="0" r="0" b="3175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0A83452-74C6-43B9-89D2-7990C2C073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A23693">
        <w:t>Present Result</w:t>
      </w:r>
      <w:r w:rsidR="009024DB">
        <w:t>s</w:t>
      </w:r>
      <w:bookmarkEnd w:id="24"/>
    </w:p>
    <w:p w14:paraId="7B1BDA7D" w14:textId="77777777" w:rsidR="00A23693" w:rsidRPr="00A23693" w:rsidRDefault="00A23693" w:rsidP="00A23693"/>
    <w:p w14:paraId="7699D795" w14:textId="77777777" w:rsidR="00FB00E7" w:rsidRPr="00FB00E7" w:rsidRDefault="00FB00E7" w:rsidP="00FB00E7"/>
    <w:p w14:paraId="06F057CF" w14:textId="77777777" w:rsidR="00F93ECE" w:rsidRDefault="002C0E90" w:rsidP="00F93ECE">
      <w:r>
        <w:rPr>
          <w:noProof/>
        </w:rPr>
        <w:drawing>
          <wp:anchor distT="0" distB="0" distL="114300" distR="114300" simplePos="0" relativeHeight="251664384" behindDoc="0" locked="0" layoutInCell="1" allowOverlap="1" wp14:anchorId="7DAC55EA" wp14:editId="5768FF52">
            <wp:simplePos x="0" y="0"/>
            <wp:positionH relativeFrom="margin">
              <wp:align>left</wp:align>
            </wp:positionH>
            <wp:positionV relativeFrom="paragraph">
              <wp:posOffset>225011</wp:posOffset>
            </wp:positionV>
            <wp:extent cx="5924550" cy="3157538"/>
            <wp:effectExtent l="0" t="0" r="0" b="508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79F6414-85B7-4E31-A13D-2460F32414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54A3C" w14:textId="77777777" w:rsidR="00E55FEB" w:rsidRDefault="00E55FEB" w:rsidP="00F93ECE"/>
    <w:p w14:paraId="41DDB5D1" w14:textId="77777777" w:rsidR="00E55FEB" w:rsidRDefault="00E55FEB" w:rsidP="00F93ECE"/>
    <w:p w14:paraId="7194DA7B" w14:textId="77777777" w:rsidR="00E55FEB" w:rsidRDefault="00E55FEB" w:rsidP="00F93ECE"/>
    <w:p w14:paraId="768E8C6D" w14:textId="77777777" w:rsidR="00E55FEB" w:rsidRDefault="00E55FEB" w:rsidP="00F93ECE"/>
    <w:p w14:paraId="55AE3997" w14:textId="77777777" w:rsidR="00E55FEB" w:rsidRPr="00F93ECE" w:rsidRDefault="00E55FEB" w:rsidP="00F93ECE">
      <w:r>
        <w:rPr>
          <w:noProof/>
        </w:rPr>
        <w:drawing>
          <wp:anchor distT="0" distB="0" distL="114300" distR="114300" simplePos="0" relativeHeight="251665408" behindDoc="0" locked="0" layoutInCell="1" allowOverlap="1" wp14:anchorId="59C1598B" wp14:editId="699511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62588" cy="3205163"/>
            <wp:effectExtent l="0" t="0" r="5080" b="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03E0A49-87BF-446C-BBDA-B0B1EB3C3C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449C6" w14:textId="77777777" w:rsidR="008C29F8" w:rsidRPr="008C29F8" w:rsidRDefault="008C29F8" w:rsidP="008C29F8"/>
    <w:sectPr w:rsidR="008C29F8" w:rsidRPr="008C29F8" w:rsidSect="00331477">
      <w:headerReference w:type="even" r:id="rId20"/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18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BA98C" w14:textId="77777777" w:rsidR="00232740" w:rsidRDefault="00232740" w:rsidP="00A43D37">
      <w:r>
        <w:separator/>
      </w:r>
    </w:p>
  </w:endnote>
  <w:endnote w:type="continuationSeparator" w:id="0">
    <w:p w14:paraId="7781CCF4" w14:textId="77777777" w:rsidR="00232740" w:rsidRDefault="00232740" w:rsidP="00A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4600E" w14:textId="77777777" w:rsidR="000D24AE" w:rsidRDefault="000D24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5</w:t>
    </w:r>
    <w:r>
      <w:rPr>
        <w:color w:val="323E4F" w:themeColor="text2" w:themeShade="BF"/>
        <w:szCs w:val="24"/>
      </w:rPr>
      <w:fldChar w:fldCharType="end"/>
    </w:r>
  </w:p>
  <w:p w14:paraId="1015CB83" w14:textId="77777777" w:rsidR="000D24AE" w:rsidRDefault="000D2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EC7" w14:textId="77777777" w:rsidR="000D24AE" w:rsidRDefault="000D24AE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6BF1998" wp14:editId="0C459132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377E27" w14:textId="77777777" w:rsidR="000D24AE" w:rsidRDefault="000D2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25F8" w14:textId="77777777" w:rsidR="00232740" w:rsidRDefault="00232740" w:rsidP="00A43D37">
      <w:r>
        <w:separator/>
      </w:r>
    </w:p>
  </w:footnote>
  <w:footnote w:type="continuationSeparator" w:id="0">
    <w:p w14:paraId="0BD472C5" w14:textId="77777777" w:rsidR="00232740" w:rsidRDefault="00232740" w:rsidP="00A4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BC4B" w14:textId="77777777" w:rsidR="000D24AE" w:rsidRDefault="000D24A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FB64BFD" wp14:editId="4F8E0EA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FEEBF" w14:textId="77777777" w:rsidR="000D24AE" w:rsidRDefault="000D24A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B64BFD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3DFEEBF" w14:textId="77777777" w:rsidR="000D24AE" w:rsidRDefault="000D24A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C2A9C" w14:textId="77777777" w:rsidR="000D24AE" w:rsidRPr="00331477" w:rsidRDefault="000D24AE" w:rsidP="00331477">
    <w:pPr>
      <w:pStyle w:val="Header"/>
      <w:ind w:left="4680"/>
      <w:jc w:val="center"/>
      <w:rPr>
        <w:b/>
        <w:i/>
        <w:sz w:val="32"/>
        <w:szCs w:val="32"/>
      </w:rPr>
    </w:pPr>
    <w:r w:rsidRPr="00331477">
      <w:rPr>
        <w:b/>
        <w:i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17D55CDD" wp14:editId="6F583A3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49973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785E21" w14:textId="77777777" w:rsidR="000D24AE" w:rsidRDefault="000D24AE" w:rsidP="0033147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ind w:left="504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BÁO CÁO AVR | PHAN GIA ANH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D55CDD" id="Rectangle 197" o:spid="_x0000_s1032" style="position:absolute;left:0;text-align:left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549973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785E21" w14:textId="77777777" w:rsidR="000D24AE" w:rsidRDefault="000D24AE" w:rsidP="0033147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ind w:left="504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BÁO CÁO AVR | PHAN GIA ANH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C54"/>
    <w:multiLevelType w:val="hybridMultilevel"/>
    <w:tmpl w:val="363860B0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0F6A0BA8"/>
    <w:multiLevelType w:val="hybridMultilevel"/>
    <w:tmpl w:val="DB7A5B9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5365BF0"/>
    <w:multiLevelType w:val="hybridMultilevel"/>
    <w:tmpl w:val="B486E7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CEE05DB"/>
    <w:multiLevelType w:val="hybridMultilevel"/>
    <w:tmpl w:val="8C14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95B1D"/>
    <w:multiLevelType w:val="hybridMultilevel"/>
    <w:tmpl w:val="793A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F3382"/>
    <w:multiLevelType w:val="hybridMultilevel"/>
    <w:tmpl w:val="992E1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348F2"/>
    <w:multiLevelType w:val="hybridMultilevel"/>
    <w:tmpl w:val="50DA3C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7BB3887"/>
    <w:multiLevelType w:val="hybridMultilevel"/>
    <w:tmpl w:val="8FB8F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92450D"/>
    <w:multiLevelType w:val="hybridMultilevel"/>
    <w:tmpl w:val="6F00F5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E3B30F1"/>
    <w:multiLevelType w:val="hybridMultilevel"/>
    <w:tmpl w:val="9F343ABC"/>
    <w:lvl w:ilvl="0" w:tplc="2A74E9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BEF"/>
    <w:multiLevelType w:val="hybridMultilevel"/>
    <w:tmpl w:val="0A6C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6430D6"/>
    <w:multiLevelType w:val="multilevel"/>
    <w:tmpl w:val="0474547A"/>
    <w:lvl w:ilvl="0">
      <w:start w:val="1"/>
      <w:numFmt w:val="decimal"/>
      <w:pStyle w:val="Heading2"/>
      <w:lvlText w:val="%1."/>
      <w:lvlJc w:val="left"/>
      <w:pPr>
        <w:ind w:left="-36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12" w15:restartNumberingAfterBreak="0">
    <w:nsid w:val="49E2300A"/>
    <w:multiLevelType w:val="hybridMultilevel"/>
    <w:tmpl w:val="4E5A2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52132B"/>
    <w:multiLevelType w:val="hybridMultilevel"/>
    <w:tmpl w:val="0A2212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48A0537"/>
    <w:multiLevelType w:val="hybridMultilevel"/>
    <w:tmpl w:val="6F0EEB5A"/>
    <w:lvl w:ilvl="0" w:tplc="48D22744">
      <w:start w:val="1"/>
      <w:numFmt w:val="lowerLetter"/>
      <w:pStyle w:val="Heading3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5084EB5"/>
    <w:multiLevelType w:val="hybridMultilevel"/>
    <w:tmpl w:val="5FD4E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402F63"/>
    <w:multiLevelType w:val="hybridMultilevel"/>
    <w:tmpl w:val="44526A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895BBF"/>
    <w:multiLevelType w:val="hybridMultilevel"/>
    <w:tmpl w:val="DD8C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36F622C"/>
    <w:multiLevelType w:val="hybridMultilevel"/>
    <w:tmpl w:val="09D0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60F33"/>
    <w:multiLevelType w:val="hybridMultilevel"/>
    <w:tmpl w:val="7062DB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363FD8"/>
    <w:multiLevelType w:val="hybridMultilevel"/>
    <w:tmpl w:val="78E0AD2C"/>
    <w:lvl w:ilvl="0" w:tplc="A1DACE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BD60AB"/>
    <w:multiLevelType w:val="hybridMultilevel"/>
    <w:tmpl w:val="9F44A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EA34328"/>
    <w:multiLevelType w:val="hybridMultilevel"/>
    <w:tmpl w:val="3CC2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CC257E"/>
    <w:multiLevelType w:val="hybridMultilevel"/>
    <w:tmpl w:val="2860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597D"/>
    <w:multiLevelType w:val="hybridMultilevel"/>
    <w:tmpl w:val="C3D8AF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5340FC4"/>
    <w:multiLevelType w:val="hybridMultilevel"/>
    <w:tmpl w:val="6B506A0A"/>
    <w:lvl w:ilvl="0" w:tplc="228E11C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070EE7"/>
    <w:multiLevelType w:val="hybridMultilevel"/>
    <w:tmpl w:val="B2C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5"/>
  </w:num>
  <w:num w:numId="5">
    <w:abstractNumId w:val="23"/>
  </w:num>
  <w:num w:numId="6">
    <w:abstractNumId w:val="20"/>
  </w:num>
  <w:num w:numId="7">
    <w:abstractNumId w:val="5"/>
  </w:num>
  <w:num w:numId="8">
    <w:abstractNumId w:val="10"/>
  </w:num>
  <w:num w:numId="9">
    <w:abstractNumId w:val="17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  <w:num w:numId="16">
    <w:abstractNumId w:val="7"/>
  </w:num>
  <w:num w:numId="17">
    <w:abstractNumId w:val="16"/>
  </w:num>
  <w:num w:numId="18">
    <w:abstractNumId w:val="18"/>
  </w:num>
  <w:num w:numId="19">
    <w:abstractNumId w:val="15"/>
  </w:num>
  <w:num w:numId="20">
    <w:abstractNumId w:val="24"/>
  </w:num>
  <w:num w:numId="21">
    <w:abstractNumId w:val="26"/>
  </w:num>
  <w:num w:numId="22">
    <w:abstractNumId w:val="22"/>
  </w:num>
  <w:num w:numId="23">
    <w:abstractNumId w:val="13"/>
  </w:num>
  <w:num w:numId="24">
    <w:abstractNumId w:val="21"/>
  </w:num>
  <w:num w:numId="25">
    <w:abstractNumId w:val="14"/>
    <w:lvlOverride w:ilvl="0">
      <w:startOverride w:val="1"/>
    </w:lvlOverride>
  </w:num>
  <w:num w:numId="26">
    <w:abstractNumId w:val="19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FD"/>
    <w:rsid w:val="00001B36"/>
    <w:rsid w:val="00010D9B"/>
    <w:rsid w:val="00033AE8"/>
    <w:rsid w:val="000429C9"/>
    <w:rsid w:val="000742E7"/>
    <w:rsid w:val="00087337"/>
    <w:rsid w:val="000A62C7"/>
    <w:rsid w:val="000D24AE"/>
    <w:rsid w:val="00194E88"/>
    <w:rsid w:val="00197009"/>
    <w:rsid w:val="001A1FF7"/>
    <w:rsid w:val="00223A5F"/>
    <w:rsid w:val="00232140"/>
    <w:rsid w:val="00232740"/>
    <w:rsid w:val="002C0E90"/>
    <w:rsid w:val="002D2677"/>
    <w:rsid w:val="00331477"/>
    <w:rsid w:val="0036511D"/>
    <w:rsid w:val="003B3D53"/>
    <w:rsid w:val="003F2C20"/>
    <w:rsid w:val="00432BFB"/>
    <w:rsid w:val="004452D0"/>
    <w:rsid w:val="00445419"/>
    <w:rsid w:val="00456F24"/>
    <w:rsid w:val="00484F31"/>
    <w:rsid w:val="0049190A"/>
    <w:rsid w:val="004B3B40"/>
    <w:rsid w:val="004D4323"/>
    <w:rsid w:val="004E6C73"/>
    <w:rsid w:val="005639A9"/>
    <w:rsid w:val="00580839"/>
    <w:rsid w:val="0058217A"/>
    <w:rsid w:val="005A504D"/>
    <w:rsid w:val="006B6ACC"/>
    <w:rsid w:val="006C14DC"/>
    <w:rsid w:val="006E306C"/>
    <w:rsid w:val="006F01E2"/>
    <w:rsid w:val="00731D38"/>
    <w:rsid w:val="0074275E"/>
    <w:rsid w:val="0076135E"/>
    <w:rsid w:val="007655C9"/>
    <w:rsid w:val="007A43ED"/>
    <w:rsid w:val="007A7CC4"/>
    <w:rsid w:val="007B06E2"/>
    <w:rsid w:val="007C1AEE"/>
    <w:rsid w:val="007F42BA"/>
    <w:rsid w:val="007F7FB7"/>
    <w:rsid w:val="00800A71"/>
    <w:rsid w:val="00821C1A"/>
    <w:rsid w:val="00836274"/>
    <w:rsid w:val="0088317B"/>
    <w:rsid w:val="008B0CA3"/>
    <w:rsid w:val="008C29F8"/>
    <w:rsid w:val="008D05F2"/>
    <w:rsid w:val="008E1487"/>
    <w:rsid w:val="008F56FD"/>
    <w:rsid w:val="009024DB"/>
    <w:rsid w:val="0090573B"/>
    <w:rsid w:val="00927E94"/>
    <w:rsid w:val="00944D17"/>
    <w:rsid w:val="009A5758"/>
    <w:rsid w:val="00A00819"/>
    <w:rsid w:val="00A05F26"/>
    <w:rsid w:val="00A23693"/>
    <w:rsid w:val="00A27A45"/>
    <w:rsid w:val="00A43D37"/>
    <w:rsid w:val="00A9534E"/>
    <w:rsid w:val="00AA5888"/>
    <w:rsid w:val="00AB148A"/>
    <w:rsid w:val="00AB643D"/>
    <w:rsid w:val="00AD38E0"/>
    <w:rsid w:val="00AE6C58"/>
    <w:rsid w:val="00B41FEE"/>
    <w:rsid w:val="00B46CDD"/>
    <w:rsid w:val="00B470CE"/>
    <w:rsid w:val="00B50AEE"/>
    <w:rsid w:val="00B768FB"/>
    <w:rsid w:val="00B95D75"/>
    <w:rsid w:val="00C07413"/>
    <w:rsid w:val="00C301F9"/>
    <w:rsid w:val="00C51A4A"/>
    <w:rsid w:val="00C622BB"/>
    <w:rsid w:val="00C63DC3"/>
    <w:rsid w:val="00C74578"/>
    <w:rsid w:val="00C74C9C"/>
    <w:rsid w:val="00C90FD2"/>
    <w:rsid w:val="00CC2CB4"/>
    <w:rsid w:val="00CD0090"/>
    <w:rsid w:val="00CF44F0"/>
    <w:rsid w:val="00D111F0"/>
    <w:rsid w:val="00D2029E"/>
    <w:rsid w:val="00D439DB"/>
    <w:rsid w:val="00DD294A"/>
    <w:rsid w:val="00E13051"/>
    <w:rsid w:val="00E45B9F"/>
    <w:rsid w:val="00E55FEB"/>
    <w:rsid w:val="00E6421C"/>
    <w:rsid w:val="00E82025"/>
    <w:rsid w:val="00EA19E9"/>
    <w:rsid w:val="00ED1BFD"/>
    <w:rsid w:val="00ED726C"/>
    <w:rsid w:val="00F376C3"/>
    <w:rsid w:val="00F62F02"/>
    <w:rsid w:val="00F85553"/>
    <w:rsid w:val="00F93ECE"/>
    <w:rsid w:val="00FB00E7"/>
    <w:rsid w:val="00FB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B7BBC"/>
  <w15:chartTrackingRefBased/>
  <w15:docId w15:val="{3BD4713F-6045-4A8D-9EBE-EA99B00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37"/>
    <w:pPr>
      <w:spacing w:after="0" w:line="240" w:lineRule="auto"/>
      <w:ind w:left="2160"/>
      <w:jc w:val="both"/>
    </w:pPr>
    <w:rPr>
      <w:rFonts w:ascii="Arial" w:hAnsi="Arial"/>
      <w:color w:val="1A1543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D37"/>
    <w:pPr>
      <w:keepNext/>
      <w:keepLines/>
      <w:numPr>
        <w:numId w:val="1"/>
      </w:numPr>
      <w:spacing w:before="360" w:after="360"/>
      <w:ind w:left="360"/>
      <w:outlineLvl w:val="0"/>
    </w:pPr>
    <w:rPr>
      <w:rFonts w:eastAsiaTheme="majorEastAsia" w:cstheme="majorBidi"/>
      <w:b/>
      <w:caps/>
      <w:color w:val="17054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D37"/>
    <w:pPr>
      <w:keepNext/>
      <w:keepLines/>
      <w:numPr>
        <w:numId w:val="2"/>
      </w:numPr>
      <w:spacing w:before="240" w:after="240"/>
      <w:ind w:left="1080"/>
      <w:outlineLvl w:val="1"/>
    </w:pPr>
    <w:rPr>
      <w:rFonts w:eastAsiaTheme="majorEastAsia" w:cstheme="majorBidi"/>
      <w:b/>
      <w:i/>
      <w:color w:val="1D0A7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D37"/>
    <w:pPr>
      <w:keepNext/>
      <w:keepLines/>
      <w:numPr>
        <w:numId w:val="3"/>
      </w:numPr>
      <w:spacing w:before="240" w:after="240"/>
      <w:ind w:left="1800"/>
      <w:outlineLvl w:val="2"/>
    </w:pPr>
    <w:rPr>
      <w:rFonts w:eastAsiaTheme="majorEastAsia" w:cstheme="majorBidi"/>
      <w:b/>
      <w:i/>
      <w:color w:val="2847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C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3D37"/>
    <w:rPr>
      <w:rFonts w:ascii="Arial" w:eastAsiaTheme="majorEastAsia" w:hAnsi="Arial" w:cstheme="majorBidi"/>
      <w:b/>
      <w:caps/>
      <w:color w:val="17054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D37"/>
    <w:rPr>
      <w:rFonts w:ascii="Arial" w:eastAsiaTheme="majorEastAsia" w:hAnsi="Arial" w:cstheme="majorBidi"/>
      <w:b/>
      <w:i/>
      <w:color w:val="1D0A7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D37"/>
    <w:rPr>
      <w:rFonts w:ascii="Arial" w:eastAsiaTheme="majorEastAsia" w:hAnsi="Arial" w:cstheme="majorBidi"/>
      <w:b/>
      <w:i/>
      <w:color w:val="284780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5B9F"/>
    <w:pPr>
      <w:ind w:left="0"/>
      <w:contextualSpacing/>
      <w:jc w:val="center"/>
    </w:pPr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9F"/>
    <w:rPr>
      <w:rFonts w:ascii="Times New Roman" w:eastAsiaTheme="majorEastAsia" w:hAnsi="Times New Roman" w:cstheme="majorBidi"/>
      <w:b/>
      <w:color w:val="1E026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D37"/>
    <w:rPr>
      <w:rFonts w:ascii="Arial" w:hAnsi="Arial"/>
      <w:color w:val="1A1543"/>
      <w:sz w:val="24"/>
    </w:rPr>
  </w:style>
  <w:style w:type="paragraph" w:styleId="Footer">
    <w:name w:val="footer"/>
    <w:basedOn w:val="Normal"/>
    <w:link w:val="FooterChar"/>
    <w:uiPriority w:val="99"/>
    <w:unhideWhenUsed/>
    <w:rsid w:val="00A43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D37"/>
    <w:rPr>
      <w:rFonts w:ascii="Arial" w:hAnsi="Arial"/>
      <w:color w:val="1A1543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37"/>
    <w:rPr>
      <w:rFonts w:ascii="Segoe UI" w:hAnsi="Segoe UI" w:cs="Segoe UI"/>
      <w:color w:val="1A1543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D1BF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1B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82025"/>
    <w:pPr>
      <w:numPr>
        <w:ilvl w:val="1"/>
      </w:numPr>
      <w:spacing w:after="160"/>
      <w:ind w:left="2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202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7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768F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68F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768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93E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ena%20Simulation\Models\AVR_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ena%20Simulation\Models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ena%20Simulation\Models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rena%20Simulation\Models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Waiting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Sheet1!$B$1:$F$1</c:f>
              <c:strCach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Average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7.1075879999999998</c:v>
                </c:pt>
                <c:pt idx="1">
                  <c:v>11.962944</c:v>
                </c:pt>
                <c:pt idx="2">
                  <c:v>19.688760000000002</c:v>
                </c:pt>
                <c:pt idx="3">
                  <c:v>28.836576000000001</c:v>
                </c:pt>
                <c:pt idx="4">
                  <c:v>16.898966999999999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E-4D4E-BDF0-219E406E550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15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Sheet1!$B$1:$F$1</c:f>
              <c:strCach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Average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6.6410640000000001</c:v>
                </c:pt>
                <c:pt idx="1">
                  <c:v>9.1491120000000006</c:v>
                </c:pt>
                <c:pt idx="2">
                  <c:v>12.042792</c:v>
                </c:pt>
                <c:pt idx="3">
                  <c:v>15.854220000000002</c:v>
                </c:pt>
                <c:pt idx="4">
                  <c:v>10.921797000000002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EE-4D4E-BDF0-219E406E5506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Sheet1!$B$1:$F$1</c:f>
              <c:strCach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Average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6.633756</c:v>
                </c:pt>
                <c:pt idx="1">
                  <c:v>9.0572039999999987</c:v>
                </c:pt>
                <c:pt idx="2">
                  <c:v>11.335139999999999</c:v>
                </c:pt>
                <c:pt idx="3">
                  <c:v>13.794407999999999</c:v>
                </c:pt>
                <c:pt idx="4">
                  <c:v>10.205126999999999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EE-4D4E-BDF0-219E406E5506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25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Sheet1!$B$1:$F$1</c:f>
              <c:strCach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Average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6.633756</c:v>
                </c:pt>
                <c:pt idx="1">
                  <c:v>9.0484559999999998</c:v>
                </c:pt>
                <c:pt idx="2">
                  <c:v>11.294712000000001</c:v>
                </c:pt>
                <c:pt idx="3">
                  <c:v>13.646088000000001</c:v>
                </c:pt>
                <c:pt idx="4">
                  <c:v>10.155753000000001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7EE-4D4E-BDF0-219E406E5506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Average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Sheet1!$B$1:$F$1</c:f>
              <c:strCach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Average</c:v>
                </c:pt>
              </c:strCache>
            </c:strRef>
          </c:cat>
          <c:val>
            <c:numRef>
              <c:f>Sheet1!$B$6:$F$6</c:f>
              <c:numCache>
                <c:formatCode>General</c:formatCode>
                <c:ptCount val="5"/>
                <c:pt idx="0">
                  <c:v>6.7540409999999991</c:v>
                </c:pt>
                <c:pt idx="1">
                  <c:v>9.8044290000000007</c:v>
                </c:pt>
                <c:pt idx="2">
                  <c:v>13.590351000000002</c:v>
                </c:pt>
                <c:pt idx="3">
                  <c:v>18.032823</c:v>
                </c:pt>
                <c:pt idx="4">
                  <c:v>12.045411000000001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EE-4D4E-BDF0-219E406E5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65790392"/>
        <c:axId val="465793016"/>
        <c:axId val="0"/>
      </c:bar3DChart>
      <c:catAx>
        <c:axId val="465790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793016"/>
        <c:crosses val="autoZero"/>
        <c:auto val="1"/>
        <c:lblAlgn val="ctr"/>
        <c:lblOffset val="100"/>
        <c:noMultiLvlLbl val="0"/>
      </c:catAx>
      <c:valAx>
        <c:axId val="46579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790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 time in idle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Sheet1!$B$12:$F$12</c:f>
              <c:numCache>
                <c:formatCode>General</c:formatCode>
                <c:ptCount val="5"/>
                <c:pt idx="0">
                  <c:v>4.0449999999999999</c:v>
                </c:pt>
                <c:pt idx="1">
                  <c:v>2.831</c:v>
                </c:pt>
                <c:pt idx="2">
                  <c:v>1.984</c:v>
                </c:pt>
                <c:pt idx="3">
                  <c:v>1.4219999999999999</c:v>
                </c:pt>
                <c:pt idx="4">
                  <c:v>2.5705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C5-41E7-BA90-E7E5510E6AF6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Sheet1!$B$13:$F$13</c:f>
              <c:numCache>
                <c:formatCode>General</c:formatCode>
                <c:ptCount val="5"/>
                <c:pt idx="0">
                  <c:v>4.05</c:v>
                </c:pt>
                <c:pt idx="1">
                  <c:v>2.8650000000000002</c:v>
                </c:pt>
                <c:pt idx="2">
                  <c:v>2.044</c:v>
                </c:pt>
                <c:pt idx="3">
                  <c:v>1.51</c:v>
                </c:pt>
                <c:pt idx="4">
                  <c:v>2.6172499999999999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C5-41E7-BA90-E7E5510E6AF6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Sheet1!$B$14:$F$14</c:f>
              <c:numCache>
                <c:formatCode>General</c:formatCode>
                <c:ptCount val="5"/>
                <c:pt idx="0">
                  <c:v>4.05</c:v>
                </c:pt>
                <c:pt idx="1">
                  <c:v>2.8650000000000002</c:v>
                </c:pt>
                <c:pt idx="2">
                  <c:v>2.0379999999999998</c:v>
                </c:pt>
                <c:pt idx="3">
                  <c:v>1.506</c:v>
                </c:pt>
                <c:pt idx="4">
                  <c:v>2.6147499999999999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C5-41E7-BA90-E7E5510E6AF6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Sheet1!$B$15:$F$15</c:f>
              <c:numCache>
                <c:formatCode>General</c:formatCode>
                <c:ptCount val="5"/>
                <c:pt idx="0">
                  <c:v>4.05</c:v>
                </c:pt>
                <c:pt idx="1">
                  <c:v>2.8650000000000002</c:v>
                </c:pt>
                <c:pt idx="2">
                  <c:v>2.0379999999999998</c:v>
                </c:pt>
                <c:pt idx="3">
                  <c:v>1.498</c:v>
                </c:pt>
                <c:pt idx="4">
                  <c:v>2.6127499999999997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C5-41E7-BA90-E7E5510E6AF6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Sheet1!$B$16:$F$16</c:f>
              <c:numCache>
                <c:formatCode>General</c:formatCode>
                <c:ptCount val="5"/>
                <c:pt idx="0">
                  <c:v>4.0487500000000001</c:v>
                </c:pt>
                <c:pt idx="1">
                  <c:v>2.8565</c:v>
                </c:pt>
                <c:pt idx="2">
                  <c:v>2.0260000000000002</c:v>
                </c:pt>
                <c:pt idx="3">
                  <c:v>1.484</c:v>
                </c:pt>
                <c:pt idx="4">
                  <c:v>2.6038124999999996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EC5-41E7-BA90-E7E5510E6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4127440"/>
        <c:axId val="544124816"/>
        <c:axId val="0"/>
      </c:bar3DChart>
      <c:catAx>
        <c:axId val="5441274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124816"/>
        <c:crosses val="autoZero"/>
        <c:auto val="1"/>
        <c:lblAlgn val="ctr"/>
        <c:lblOffset val="100"/>
        <c:noMultiLvlLbl val="0"/>
      </c:catAx>
      <c:valAx>
        <c:axId val="54412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12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Maximum Students in System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Sheet1!$B$20:$F$20</c:f>
              <c:numCache>
                <c:formatCode>General</c:formatCode>
                <c:ptCount val="5"/>
                <c:pt idx="0">
                  <c:v>24</c:v>
                </c:pt>
                <c:pt idx="1">
                  <c:v>48</c:v>
                </c:pt>
                <c:pt idx="2">
                  <c:v>75</c:v>
                </c:pt>
                <c:pt idx="3">
                  <c:v>94</c:v>
                </c:pt>
                <c:pt idx="4">
                  <c:v>60.25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5-4C58-8A7F-138B5BE23CE3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Sheet1!$B$21:$F$21</c:f>
              <c:numCache>
                <c:formatCode>General</c:formatCode>
                <c:ptCount val="5"/>
                <c:pt idx="0">
                  <c:v>21</c:v>
                </c:pt>
                <c:pt idx="1">
                  <c:v>29</c:v>
                </c:pt>
                <c:pt idx="2">
                  <c:v>33</c:v>
                </c:pt>
                <c:pt idx="3">
                  <c:v>51</c:v>
                </c:pt>
                <c:pt idx="4">
                  <c:v>33.5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A5-4C58-8A7F-138B5BE23CE3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Sheet1!$B$22:$F$22</c:f>
              <c:numCache>
                <c:formatCode>General</c:formatCode>
                <c:ptCount val="5"/>
                <c:pt idx="0">
                  <c:v>21</c:v>
                </c:pt>
                <c:pt idx="1">
                  <c:v>26</c:v>
                </c:pt>
                <c:pt idx="2">
                  <c:v>31</c:v>
                </c:pt>
                <c:pt idx="3">
                  <c:v>39</c:v>
                </c:pt>
                <c:pt idx="4">
                  <c:v>29.25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A5-4C58-8A7F-138B5BE23CE3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Sheet1!$B$23:$F$23</c:f>
              <c:numCache>
                <c:formatCode>General</c:formatCode>
                <c:ptCount val="5"/>
                <c:pt idx="0">
                  <c:v>21</c:v>
                </c:pt>
                <c:pt idx="1">
                  <c:v>26</c:v>
                </c:pt>
                <c:pt idx="2">
                  <c:v>31</c:v>
                </c:pt>
                <c:pt idx="3">
                  <c:v>36</c:v>
                </c:pt>
                <c:pt idx="4">
                  <c:v>28.5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A5-4C58-8A7F-138B5BE23CE3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val>
            <c:numRef>
              <c:f>Sheet1!$B$24:$F$24</c:f>
              <c:numCache>
                <c:formatCode>General</c:formatCode>
                <c:ptCount val="5"/>
                <c:pt idx="0">
                  <c:v>21.75</c:v>
                </c:pt>
                <c:pt idx="1">
                  <c:v>32.25</c:v>
                </c:pt>
                <c:pt idx="2">
                  <c:v>42.5</c:v>
                </c:pt>
                <c:pt idx="3">
                  <c:v>55</c:v>
                </c:pt>
                <c:pt idx="4">
                  <c:v>37.875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A5-4C58-8A7F-138B5BE23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0942112"/>
        <c:axId val="470945064"/>
        <c:axId val="0"/>
      </c:bar3DChart>
      <c:catAx>
        <c:axId val="470942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45064"/>
        <c:crosses val="autoZero"/>
        <c:auto val="1"/>
        <c:lblAlgn val="ctr"/>
        <c:lblOffset val="100"/>
        <c:noMultiLvlLbl val="0"/>
      </c:catAx>
      <c:valAx>
        <c:axId val="47094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94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600B0-384B-4C21-B191-F456DF27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AVR_Template</Template>
  <TotalTime>1343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AVR | PHAN GIA ANH</vt:lpstr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AVR | PHAN GIA ANH</dc:title>
  <dc:subject/>
  <dc:creator>LENOVO</dc:creator>
  <cp:keywords/>
  <dc:description/>
  <cp:lastModifiedBy>Windows User</cp:lastModifiedBy>
  <cp:revision>52</cp:revision>
  <cp:lastPrinted>2019-12-04T03:15:00Z</cp:lastPrinted>
  <dcterms:created xsi:type="dcterms:W3CDTF">2019-11-28T03:50:00Z</dcterms:created>
  <dcterms:modified xsi:type="dcterms:W3CDTF">2019-12-04T03:16:00Z</dcterms:modified>
</cp:coreProperties>
</file>